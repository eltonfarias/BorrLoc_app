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Default="00B17A98">
      <w:pPr>
        <w:pStyle w:val="Ttulo"/>
        <w:rPr>
          <w:sz w:val="32"/>
        </w:rPr>
      </w:pPr>
      <w:r w:rsidRPr="00FE3999">
        <w:rPr>
          <w:sz w:val="32"/>
        </w:rPr>
        <w:t>BorrLoc</w:t>
      </w:r>
      <w:r w:rsidR="00EB633F" w:rsidRPr="00FE3999">
        <w:rPr>
          <w:sz w:val="32"/>
        </w:rPr>
        <w:t>ator</w:t>
      </w:r>
      <w:r w:rsidRPr="00FE3999">
        <w:rPr>
          <w:sz w:val="32"/>
        </w:rPr>
        <w:t xml:space="preserve"> App</w:t>
      </w:r>
    </w:p>
    <w:p w:rsidR="00FE3999" w:rsidRPr="00FE3999" w:rsidRDefault="00FE3999" w:rsidP="00FE3999"/>
    <w:p w:rsidR="0095311D" w:rsidRPr="009310F6" w:rsidRDefault="0095311D">
      <w:pPr>
        <w:pStyle w:val="Ttulo"/>
      </w:pPr>
      <w:r w:rsidRPr="009310F6">
        <w:t>Plano de Iteração</w:t>
      </w:r>
      <w:r w:rsidR="00891DFA">
        <w:t xml:space="preserve"> 2</w:t>
      </w:r>
    </w:p>
    <w:p w:rsidR="0095311D" w:rsidRPr="009310F6" w:rsidRDefault="0095311D"/>
    <w:p w:rsidR="008E768A" w:rsidRDefault="0095311D" w:rsidP="008E768A">
      <w:pPr>
        <w:pStyle w:val="Ttulo1"/>
        <w:numPr>
          <w:ilvl w:val="0"/>
          <w:numId w:val="42"/>
        </w:numPr>
      </w:pPr>
      <w:r>
        <w:t>Principais Marcos</w:t>
      </w:r>
    </w:p>
    <w:p w:rsidR="0095311D" w:rsidRPr="0088177F" w:rsidRDefault="0095311D" w:rsidP="008E768A">
      <w:pPr>
        <w:pStyle w:val="Ttulo1"/>
        <w:ind w:left="360"/>
        <w:rPr>
          <w:rFonts w:cs="Arial"/>
        </w:rPr>
      </w:pPr>
      <w:r w:rsidRPr="009310F6">
        <w:rPr>
          <w:vanish/>
        </w:rPr>
        <w:t>[</w:t>
      </w:r>
      <w:r w:rsidR="009310F6" w:rsidRPr="009310F6">
        <w:rPr>
          <w:vanish/>
        </w:rPr>
        <w:t xml:space="preserve">Datas críticas que para o início e fim da iteração. </w:t>
      </w:r>
      <w:r w:rsidR="009310F6" w:rsidRPr="00100D5A">
        <w:rPr>
          <w:vanish/>
        </w:rPr>
        <w:t>Inclua os marcos intermediários, pontos de integração com outras equip</w:t>
      </w:r>
      <w:r w:rsidR="00100D5A" w:rsidRPr="00100D5A">
        <w:rPr>
          <w:vanish/>
        </w:rPr>
        <w:t>e</w:t>
      </w:r>
      <w:r w:rsidR="009310F6" w:rsidRPr="00100D5A">
        <w:rPr>
          <w:vanish/>
        </w:rPr>
        <w:t>s, etc.</w:t>
      </w:r>
      <w:r w:rsidRPr="00100D5A">
        <w:rPr>
          <w:vanish/>
        </w:rPr>
        <w:t>]</w:t>
      </w:r>
    </w:p>
    <w:tbl>
      <w:tblPr>
        <w:tblpPr w:leftFromText="141" w:rightFromText="141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RPr="0088177F" w:rsidTr="00B9773C">
        <w:tc>
          <w:tcPr>
            <w:tcW w:w="4608" w:type="dxa"/>
          </w:tcPr>
          <w:p w:rsidR="0095311D" w:rsidRPr="0088177F" w:rsidRDefault="0095311D" w:rsidP="00B9773C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88177F"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Pr="0088177F" w:rsidRDefault="0095311D" w:rsidP="00B9773C">
            <w:pPr>
              <w:rPr>
                <w:rFonts w:ascii="Arial" w:hAnsi="Arial" w:cs="Arial"/>
                <w:b/>
                <w:bCs/>
              </w:rPr>
            </w:pPr>
            <w:r w:rsidRPr="0088177F"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 w:rsidRPr="0088177F" w:rsidTr="00B9773C">
        <w:tc>
          <w:tcPr>
            <w:tcW w:w="4608" w:type="dxa"/>
          </w:tcPr>
          <w:p w:rsidR="0095311D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Concepção do</w:t>
            </w:r>
            <w:r w:rsidR="00B17A98" w:rsidRPr="0088177F">
              <w:rPr>
                <w:rFonts w:ascii="Arial" w:hAnsi="Arial" w:cs="Arial"/>
              </w:rPr>
              <w:t xml:space="preserve"> projeto BorrLoc</w:t>
            </w:r>
            <w:r w:rsidR="00EB633F" w:rsidRPr="0088177F">
              <w:rPr>
                <w:rFonts w:ascii="Arial" w:hAnsi="Arial" w:cs="Arial"/>
              </w:rPr>
              <w:t>ator</w:t>
            </w:r>
            <w:r w:rsidR="00B17A98" w:rsidRPr="0088177F">
              <w:rPr>
                <w:rFonts w:ascii="Arial" w:hAnsi="Arial" w:cs="Arial"/>
              </w:rPr>
              <w:t xml:space="preserve"> App</w:t>
            </w:r>
          </w:p>
        </w:tc>
        <w:tc>
          <w:tcPr>
            <w:tcW w:w="1872" w:type="dxa"/>
          </w:tcPr>
          <w:p w:rsidR="0095311D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19</w:t>
            </w:r>
            <w:r w:rsidR="003220DF" w:rsidRPr="0088177F">
              <w:rPr>
                <w:rFonts w:ascii="Arial" w:hAnsi="Arial" w:cs="Arial"/>
              </w:rPr>
              <w:t>/09/2013</w:t>
            </w:r>
            <w:bookmarkStart w:id="1" w:name="_GoBack"/>
            <w:bookmarkEnd w:id="1"/>
          </w:p>
        </w:tc>
      </w:tr>
      <w:tr w:rsidR="0095311D" w:rsidRPr="0088177F" w:rsidTr="00B9773C">
        <w:tc>
          <w:tcPr>
            <w:tcW w:w="4608" w:type="dxa"/>
          </w:tcPr>
          <w:p w:rsidR="0095311D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da Visão do Projeto</w:t>
            </w:r>
          </w:p>
        </w:tc>
        <w:tc>
          <w:tcPr>
            <w:tcW w:w="1872" w:type="dxa"/>
          </w:tcPr>
          <w:p w:rsidR="0095311D" w:rsidRPr="0088177F" w:rsidRDefault="00B17A98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10</w:t>
            </w:r>
            <w:r w:rsidR="003220DF" w:rsidRPr="0088177F">
              <w:rPr>
                <w:rFonts w:ascii="Arial" w:hAnsi="Arial" w:cs="Arial"/>
              </w:rPr>
              <w:t>/09/2013</w:t>
            </w:r>
          </w:p>
        </w:tc>
      </w:tr>
      <w:tr w:rsidR="0095311D" w:rsidRPr="0088177F" w:rsidTr="00B9773C">
        <w:tc>
          <w:tcPr>
            <w:tcW w:w="4608" w:type="dxa"/>
          </w:tcPr>
          <w:p w:rsidR="0095311D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do Plano do Projeto</w:t>
            </w:r>
          </w:p>
        </w:tc>
        <w:tc>
          <w:tcPr>
            <w:tcW w:w="1872" w:type="dxa"/>
          </w:tcPr>
          <w:p w:rsidR="0095311D" w:rsidRPr="0088177F" w:rsidRDefault="00B17A98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10</w:t>
            </w:r>
            <w:r w:rsidR="003220DF" w:rsidRPr="0088177F">
              <w:rPr>
                <w:rFonts w:ascii="Arial" w:hAnsi="Arial" w:cs="Arial"/>
              </w:rPr>
              <w:t>/09/2013</w:t>
            </w:r>
          </w:p>
        </w:tc>
      </w:tr>
      <w:tr w:rsidR="0095311D" w:rsidRPr="0088177F" w:rsidTr="00B9773C">
        <w:tc>
          <w:tcPr>
            <w:tcW w:w="4608" w:type="dxa"/>
          </w:tcPr>
          <w:p w:rsidR="0095311D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da Lista de Itens de trabalho</w:t>
            </w:r>
          </w:p>
        </w:tc>
        <w:tc>
          <w:tcPr>
            <w:tcW w:w="1872" w:type="dxa"/>
          </w:tcPr>
          <w:p w:rsidR="0095311D" w:rsidRPr="0088177F" w:rsidRDefault="00B17A98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15</w:t>
            </w:r>
            <w:r w:rsidR="003220DF" w:rsidRPr="0088177F">
              <w:rPr>
                <w:rFonts w:ascii="Arial" w:hAnsi="Arial" w:cs="Arial"/>
              </w:rPr>
              <w:t>/09/2013</w:t>
            </w:r>
          </w:p>
        </w:tc>
      </w:tr>
      <w:tr w:rsidR="004E363F" w:rsidRPr="0088177F" w:rsidTr="00B9773C">
        <w:tc>
          <w:tcPr>
            <w:tcW w:w="4608" w:type="dxa"/>
          </w:tcPr>
          <w:p w:rsidR="004E363F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da Lista de Riscos do Projeto</w:t>
            </w:r>
          </w:p>
        </w:tc>
        <w:tc>
          <w:tcPr>
            <w:tcW w:w="1872" w:type="dxa"/>
          </w:tcPr>
          <w:p w:rsidR="004E363F" w:rsidRPr="0088177F" w:rsidRDefault="00B17A98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30</w:t>
            </w:r>
            <w:r w:rsidR="004E363F" w:rsidRPr="0088177F">
              <w:rPr>
                <w:rFonts w:ascii="Arial" w:hAnsi="Arial" w:cs="Arial"/>
              </w:rPr>
              <w:t>/09/2013</w:t>
            </w:r>
          </w:p>
        </w:tc>
      </w:tr>
      <w:tr w:rsidR="004E363F" w:rsidRPr="0088177F" w:rsidTr="00B9773C">
        <w:tc>
          <w:tcPr>
            <w:tcW w:w="4608" w:type="dxa"/>
          </w:tcPr>
          <w:p w:rsidR="004E363F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do Plano de Interação do Projeto</w:t>
            </w:r>
          </w:p>
        </w:tc>
        <w:tc>
          <w:tcPr>
            <w:tcW w:w="1872" w:type="dxa"/>
          </w:tcPr>
          <w:p w:rsidR="004E363F" w:rsidRPr="0088177F" w:rsidRDefault="00B17A98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30</w:t>
            </w:r>
            <w:r w:rsidR="004E363F" w:rsidRPr="0088177F">
              <w:rPr>
                <w:rFonts w:ascii="Arial" w:hAnsi="Arial" w:cs="Arial"/>
              </w:rPr>
              <w:t>/09/2013</w:t>
            </w:r>
          </w:p>
        </w:tc>
      </w:tr>
      <w:tr w:rsidR="004E363F" w:rsidRPr="0088177F" w:rsidTr="00B9773C">
        <w:tc>
          <w:tcPr>
            <w:tcW w:w="4608" w:type="dxa"/>
          </w:tcPr>
          <w:p w:rsidR="004E363F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do modelo de Caso de Uso</w:t>
            </w:r>
          </w:p>
        </w:tc>
        <w:tc>
          <w:tcPr>
            <w:tcW w:w="1872" w:type="dxa"/>
          </w:tcPr>
          <w:p w:rsidR="004E363F" w:rsidRPr="0088177F" w:rsidRDefault="00B17A98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03</w:t>
            </w:r>
            <w:r w:rsidR="00DF39E9" w:rsidRPr="0088177F">
              <w:rPr>
                <w:rFonts w:ascii="Arial" w:hAnsi="Arial" w:cs="Arial"/>
              </w:rPr>
              <w:t>/10/2013</w:t>
            </w:r>
          </w:p>
        </w:tc>
      </w:tr>
      <w:tr w:rsidR="003220DF" w:rsidRPr="0088177F" w:rsidTr="00B9773C">
        <w:tc>
          <w:tcPr>
            <w:tcW w:w="4608" w:type="dxa"/>
          </w:tcPr>
          <w:p w:rsidR="003220DF" w:rsidRPr="0088177F" w:rsidRDefault="00115DBE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do mode</w:t>
            </w:r>
            <w:r w:rsidR="00B9773C" w:rsidRPr="0088177F">
              <w:rPr>
                <w:rFonts w:ascii="Arial" w:hAnsi="Arial" w:cs="Arial"/>
              </w:rPr>
              <w:t>lo de análise e persistência</w:t>
            </w:r>
          </w:p>
        </w:tc>
        <w:tc>
          <w:tcPr>
            <w:tcW w:w="1872" w:type="dxa"/>
          </w:tcPr>
          <w:p w:rsidR="003220DF" w:rsidRPr="0088177F" w:rsidRDefault="00115DBE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03/10/2013</w:t>
            </w:r>
          </w:p>
        </w:tc>
      </w:tr>
      <w:tr w:rsidR="003220DF" w:rsidRPr="0088177F" w:rsidTr="00B9773C">
        <w:tc>
          <w:tcPr>
            <w:tcW w:w="4608" w:type="dxa"/>
          </w:tcPr>
          <w:p w:rsidR="003220DF" w:rsidRPr="0088177F" w:rsidRDefault="00115DBE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 xml:space="preserve">Organização do projeto </w:t>
            </w:r>
            <w:r w:rsidR="00B17A98" w:rsidRPr="0088177F">
              <w:rPr>
                <w:rFonts w:ascii="Arial" w:hAnsi="Arial" w:cs="Arial"/>
              </w:rPr>
              <w:t>no GitHub e seus diretórios</w:t>
            </w:r>
          </w:p>
        </w:tc>
        <w:tc>
          <w:tcPr>
            <w:tcW w:w="1872" w:type="dxa"/>
          </w:tcPr>
          <w:p w:rsidR="003220DF" w:rsidRPr="0088177F" w:rsidRDefault="00B17A98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05</w:t>
            </w:r>
            <w:r w:rsidR="00115DBE" w:rsidRPr="0088177F">
              <w:rPr>
                <w:rFonts w:ascii="Arial" w:hAnsi="Arial" w:cs="Arial"/>
              </w:rPr>
              <w:t>/10/2013</w:t>
            </w:r>
          </w:p>
        </w:tc>
      </w:tr>
      <w:tr w:rsidR="00115DBE" w:rsidRPr="0088177F" w:rsidTr="00B9773C">
        <w:tc>
          <w:tcPr>
            <w:tcW w:w="4608" w:type="dxa"/>
          </w:tcPr>
          <w:p w:rsidR="00115DBE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dos casos de testes para o caso de uso</w:t>
            </w:r>
          </w:p>
        </w:tc>
        <w:tc>
          <w:tcPr>
            <w:tcW w:w="1872" w:type="dxa"/>
          </w:tcPr>
          <w:p w:rsidR="00115DBE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07/10/2013</w:t>
            </w:r>
          </w:p>
        </w:tc>
      </w:tr>
      <w:bookmarkEnd w:id="0"/>
    </w:tbl>
    <w:p w:rsidR="00B9773C" w:rsidRPr="0088177F" w:rsidRDefault="00B9773C">
      <w:pPr>
        <w:pStyle w:val="Corpodetexto"/>
        <w:ind w:left="0"/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B9773C" w:rsidRDefault="00B9773C" w:rsidP="00B9773C"/>
    <w:p w:rsidR="00B9773C" w:rsidRPr="00B9773C" w:rsidRDefault="00B9773C" w:rsidP="00B9773C"/>
    <w:p w:rsidR="00B9773C" w:rsidRDefault="00B9773C">
      <w:pPr>
        <w:pStyle w:val="Corpodetexto"/>
        <w:ind w:left="0"/>
      </w:pPr>
    </w:p>
    <w:p w:rsidR="0095311D" w:rsidRDefault="00B9773C">
      <w:pPr>
        <w:pStyle w:val="Corpodetexto"/>
        <w:ind w:left="0"/>
      </w:pPr>
      <w:r>
        <w:br w:type="textWrapping" w:clear="all"/>
      </w:r>
    </w:p>
    <w:p w:rsidR="0095311D" w:rsidRPr="008E768A" w:rsidRDefault="0095311D" w:rsidP="008E768A">
      <w:pPr>
        <w:pStyle w:val="Ttulo1"/>
        <w:rPr>
          <w:b w:val="0"/>
        </w:rPr>
      </w:pPr>
      <w:r>
        <w:t>2.  Objetivos de Alto Nível</w:t>
      </w:r>
    </w:p>
    <w:p w:rsidR="003220DF" w:rsidRDefault="003220DF" w:rsidP="00EE1D0B">
      <w:pPr>
        <w:pStyle w:val="Ttulo1"/>
      </w:pPr>
    </w:p>
    <w:p w:rsidR="003220DF" w:rsidRPr="0088177F" w:rsidRDefault="003220DF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8177F">
        <w:rPr>
          <w:rFonts w:ascii="Arial" w:hAnsi="Arial" w:cs="Arial"/>
        </w:rPr>
        <w:t>Determinar requisitos iniciais do si</w:t>
      </w:r>
      <w:r w:rsidR="00DF39E9" w:rsidRPr="0088177F">
        <w:rPr>
          <w:rFonts w:ascii="Arial" w:hAnsi="Arial" w:cs="Arial"/>
        </w:rPr>
        <w:t>s</w:t>
      </w:r>
      <w:r w:rsidRPr="0088177F">
        <w:rPr>
          <w:rFonts w:ascii="Arial" w:hAnsi="Arial" w:cs="Arial"/>
        </w:rPr>
        <w:t>tema;</w:t>
      </w:r>
    </w:p>
    <w:p w:rsidR="003220DF" w:rsidRPr="0088177F" w:rsidRDefault="00A85FCB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8177F">
        <w:rPr>
          <w:rFonts w:ascii="Arial" w:hAnsi="Arial" w:cs="Arial"/>
        </w:rPr>
        <w:t>Alinhar o tempo de construção de cada parte a ser construída do</w:t>
      </w:r>
      <w:r w:rsidR="003220DF" w:rsidRPr="0088177F">
        <w:rPr>
          <w:rFonts w:ascii="Arial" w:hAnsi="Arial" w:cs="Arial"/>
        </w:rPr>
        <w:t xml:space="preserve"> projeto;</w:t>
      </w:r>
    </w:p>
    <w:p w:rsidR="003220DF" w:rsidRPr="0088177F" w:rsidRDefault="003220DF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8177F">
        <w:rPr>
          <w:rFonts w:ascii="Arial" w:hAnsi="Arial" w:cs="Arial"/>
        </w:rPr>
        <w:t>Construir documentos de guia para o projeto.</w:t>
      </w:r>
    </w:p>
    <w:p w:rsidR="0095311D" w:rsidRPr="0088177F" w:rsidRDefault="00A85FCB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8177F">
        <w:rPr>
          <w:rFonts w:ascii="Arial" w:hAnsi="Arial" w:cs="Arial"/>
        </w:rPr>
        <w:t>Criar o modelo dos senários a ser construído</w:t>
      </w:r>
    </w:p>
    <w:p w:rsidR="0095311D" w:rsidRPr="0088177F" w:rsidRDefault="00100D5A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8177F">
        <w:rPr>
          <w:rFonts w:ascii="Arial" w:hAnsi="Arial" w:cs="Arial"/>
        </w:rPr>
        <w:t>Descrever os cenários de integração com o sistema</w:t>
      </w:r>
      <w:r w:rsidR="0095311D" w:rsidRPr="0088177F">
        <w:rPr>
          <w:rFonts w:ascii="Arial" w:hAnsi="Arial" w:cs="Arial"/>
        </w:rPr>
        <w:t>.</w:t>
      </w:r>
    </w:p>
    <w:p w:rsidR="0095311D" w:rsidRPr="0088177F" w:rsidRDefault="00100D5A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8177F">
        <w:rPr>
          <w:rFonts w:ascii="Arial" w:hAnsi="Arial" w:cs="Arial"/>
        </w:rPr>
        <w:t>Apr</w:t>
      </w:r>
      <w:r w:rsidR="00A85FCB" w:rsidRPr="0088177F">
        <w:rPr>
          <w:rFonts w:ascii="Arial" w:hAnsi="Arial" w:cs="Arial"/>
        </w:rPr>
        <w:t>esentar uma demonstração das telas</w:t>
      </w:r>
      <w:r w:rsidR="0095311D" w:rsidRPr="0088177F">
        <w:rPr>
          <w:rFonts w:ascii="Arial" w:hAnsi="Arial" w:cs="Arial"/>
        </w:rPr>
        <w:t>.</w:t>
      </w:r>
    </w:p>
    <w:p w:rsidR="008E768A" w:rsidRPr="0088177F" w:rsidRDefault="008E768A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8177F">
        <w:rPr>
          <w:rFonts w:ascii="Arial" w:hAnsi="Arial" w:cs="Arial"/>
        </w:rPr>
        <w:t>Construção do caso de uso Cadastro de moto taxistas</w:t>
      </w:r>
    </w:p>
    <w:p w:rsidR="0095311D" w:rsidRDefault="0095311D" w:rsidP="009D6FF4">
      <w:pPr>
        <w:pStyle w:val="Ttulo1"/>
      </w:pPr>
      <w:r>
        <w:t>3.  Itens de Trabalho</w:t>
      </w:r>
    </w:p>
    <w:p w:rsidR="009D6FF4" w:rsidRPr="009D6FF4" w:rsidRDefault="009D6FF4" w:rsidP="009D6FF4"/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4"/>
        <w:gridCol w:w="851"/>
        <w:gridCol w:w="1134"/>
        <w:gridCol w:w="992"/>
        <w:gridCol w:w="1276"/>
        <w:gridCol w:w="850"/>
        <w:gridCol w:w="993"/>
        <w:gridCol w:w="850"/>
        <w:gridCol w:w="803"/>
      </w:tblGrid>
      <w:tr w:rsidR="00E62681" w:rsidRPr="0088177F" w:rsidTr="00B17A98">
        <w:trPr>
          <w:trHeight w:val="728"/>
        </w:trPr>
        <w:tc>
          <w:tcPr>
            <w:tcW w:w="1714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Item de Trabalho</w:t>
            </w:r>
          </w:p>
        </w:tc>
        <w:tc>
          <w:tcPr>
            <w:tcW w:w="851" w:type="dxa"/>
            <w:shd w:val="clear" w:color="auto" w:fill="D9D9D9"/>
            <w:noWrap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 xml:space="preserve">Prioridade  </w:t>
            </w:r>
          </w:p>
        </w:tc>
        <w:tc>
          <w:tcPr>
            <w:tcW w:w="1134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Tamanho Estimado (UCP)</w:t>
            </w:r>
          </w:p>
        </w:tc>
        <w:tc>
          <w:tcPr>
            <w:tcW w:w="992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Estado</w:t>
            </w:r>
          </w:p>
        </w:tc>
        <w:tc>
          <w:tcPr>
            <w:tcW w:w="1276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Material de Referência</w:t>
            </w:r>
          </w:p>
        </w:tc>
        <w:tc>
          <w:tcPr>
            <w:tcW w:w="850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Iteração alvo</w:t>
            </w:r>
          </w:p>
        </w:tc>
        <w:tc>
          <w:tcPr>
            <w:tcW w:w="993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803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 xml:space="preserve">Estimativa de Horas Restante </w:t>
            </w:r>
          </w:p>
        </w:tc>
      </w:tr>
      <w:tr w:rsidR="00E62681" w:rsidRPr="0088177F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E62681" w:rsidRPr="0088177F" w:rsidRDefault="00E62681" w:rsidP="003220DF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Criar uma conta no github</w:t>
            </w:r>
          </w:p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E62681" w:rsidRPr="0088177F" w:rsidRDefault="00B17A98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E62681" w:rsidRPr="0088177F" w:rsidRDefault="00B17A98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30</w:t>
            </w:r>
          </w:p>
        </w:tc>
        <w:tc>
          <w:tcPr>
            <w:tcW w:w="992" w:type="dxa"/>
            <w:noWrap/>
            <w:vAlign w:val="bottom"/>
          </w:tcPr>
          <w:p w:rsidR="00E62681" w:rsidRPr="0088177F" w:rsidRDefault="00B17A98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100</w:t>
            </w:r>
            <w:r w:rsidR="00E62681" w:rsidRPr="0088177F">
              <w:rPr>
                <w:rFonts w:ascii="Arial" w:hAnsi="Arial" w:cs="Arial"/>
                <w:sz w:val="16"/>
              </w:rPr>
              <w:t>%</w:t>
            </w:r>
          </w:p>
        </w:tc>
        <w:tc>
          <w:tcPr>
            <w:tcW w:w="1276" w:type="dxa"/>
            <w:noWrap/>
            <w:vAlign w:val="bottom"/>
          </w:tcPr>
          <w:p w:rsidR="00E62681" w:rsidRPr="0088177F" w:rsidRDefault="00491D53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  <w:r w:rsidRPr="0088177F">
              <w:rPr>
                <w:rFonts w:ascii="Arial" w:hAnsi="Arial" w:cs="Arial"/>
                <w:sz w:val="16"/>
              </w:rPr>
              <w:t>Site</w:t>
            </w:r>
            <w:r w:rsidR="00B17A98" w:rsidRPr="0088177F">
              <w:rPr>
                <w:rFonts w:ascii="Arial" w:hAnsi="Arial" w:cs="Arial"/>
                <w:sz w:val="16"/>
              </w:rPr>
              <w:t xml:space="preserve"> do GitH</w:t>
            </w:r>
            <w:r w:rsidR="00E62681" w:rsidRPr="0088177F">
              <w:rPr>
                <w:rFonts w:ascii="Arial" w:hAnsi="Arial" w:cs="Arial"/>
                <w:sz w:val="16"/>
              </w:rPr>
              <w:t>ub</w:t>
            </w:r>
          </w:p>
        </w:tc>
        <w:tc>
          <w:tcPr>
            <w:tcW w:w="850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Pr="0088177F" w:rsidRDefault="00B17A98" w:rsidP="00DE4AB6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Elton</w:t>
            </w:r>
          </w:p>
        </w:tc>
        <w:tc>
          <w:tcPr>
            <w:tcW w:w="850" w:type="dxa"/>
            <w:noWrap/>
            <w:vAlign w:val="bottom"/>
          </w:tcPr>
          <w:p w:rsidR="00E62681" w:rsidRPr="0088177F" w:rsidRDefault="00B17A98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803" w:type="dxa"/>
            <w:noWrap/>
            <w:vAlign w:val="bottom"/>
          </w:tcPr>
          <w:p w:rsidR="00E62681" w:rsidRPr="0088177F" w:rsidRDefault="00B17A98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2</w:t>
            </w:r>
          </w:p>
        </w:tc>
      </w:tr>
      <w:tr w:rsidR="00E62681" w:rsidRPr="0088177F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  <w:r w:rsidRPr="0088177F">
              <w:rPr>
                <w:rFonts w:ascii="Arial" w:hAnsi="Arial" w:cs="Arial"/>
                <w:sz w:val="16"/>
                <w:lang w:eastAsia="ja-JP"/>
              </w:rPr>
              <w:t>Colocar os documentos no repositório do github</w:t>
            </w:r>
          </w:p>
        </w:tc>
        <w:tc>
          <w:tcPr>
            <w:tcW w:w="851" w:type="dxa"/>
            <w:noWrap/>
            <w:vAlign w:val="bottom"/>
          </w:tcPr>
          <w:p w:rsidR="00E62681" w:rsidRPr="0088177F" w:rsidRDefault="00491D53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  <w:r w:rsidRPr="0088177F">
              <w:rPr>
                <w:rFonts w:ascii="Arial" w:hAnsi="Arial" w:cs="Arial"/>
                <w:sz w:val="16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Pr="0088177F" w:rsidRDefault="00B17A98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  <w:r w:rsidRPr="0088177F">
              <w:rPr>
                <w:rFonts w:ascii="Arial" w:hAnsi="Arial" w:cs="Arial"/>
                <w:sz w:val="16"/>
              </w:rPr>
              <w:t>Elton</w:t>
            </w:r>
          </w:p>
        </w:tc>
        <w:tc>
          <w:tcPr>
            <w:tcW w:w="850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03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</w:tr>
      <w:tr w:rsidR="00E62681" w:rsidRPr="0088177F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E62681" w:rsidRPr="0088177F" w:rsidRDefault="00783AA2" w:rsidP="003220DF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Criar</w:t>
            </w:r>
            <w:r w:rsidR="00E62681" w:rsidRPr="0088177F">
              <w:rPr>
                <w:rFonts w:ascii="Arial" w:hAnsi="Arial" w:cs="Arial"/>
                <w:sz w:val="16"/>
              </w:rPr>
              <w:t xml:space="preserve"> o documento de visão, plano de projeto, lista de itens de trabalho e de risco</w:t>
            </w:r>
          </w:p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E62681" w:rsidRPr="0088177F" w:rsidRDefault="00491D53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E62681" w:rsidRPr="0088177F" w:rsidRDefault="00E62681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30</w:t>
            </w:r>
          </w:p>
        </w:tc>
        <w:tc>
          <w:tcPr>
            <w:tcW w:w="992" w:type="dxa"/>
            <w:noWrap/>
            <w:vAlign w:val="bottom"/>
          </w:tcPr>
          <w:p w:rsidR="00E62681" w:rsidRPr="0088177F" w:rsidRDefault="00B17A98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8</w:t>
            </w:r>
            <w:r w:rsidR="00E62681" w:rsidRPr="0088177F">
              <w:rPr>
                <w:rFonts w:ascii="Arial" w:hAnsi="Arial" w:cs="Arial"/>
                <w:sz w:val="16"/>
              </w:rPr>
              <w:t>0%</w:t>
            </w:r>
          </w:p>
        </w:tc>
        <w:tc>
          <w:tcPr>
            <w:tcW w:w="1276" w:type="dxa"/>
            <w:noWrap/>
            <w:vAlign w:val="bottom"/>
          </w:tcPr>
          <w:p w:rsidR="00714816" w:rsidRPr="0088177F" w:rsidRDefault="00B17A98" w:rsidP="00714816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www.meuprojeto.net</w:t>
            </w:r>
          </w:p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Pr="0088177F" w:rsidRDefault="00B17A98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  <w:r w:rsidRPr="0088177F">
              <w:rPr>
                <w:rFonts w:ascii="Arial" w:hAnsi="Arial" w:cs="Arial"/>
                <w:sz w:val="16"/>
              </w:rPr>
              <w:t>Elton</w:t>
            </w:r>
          </w:p>
        </w:tc>
        <w:tc>
          <w:tcPr>
            <w:tcW w:w="850" w:type="dxa"/>
            <w:noWrap/>
            <w:vAlign w:val="bottom"/>
          </w:tcPr>
          <w:p w:rsidR="00714816" w:rsidRPr="0088177F" w:rsidRDefault="00B17A98" w:rsidP="00714816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10</w:t>
            </w:r>
          </w:p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03" w:type="dxa"/>
            <w:noWrap/>
            <w:vAlign w:val="bottom"/>
          </w:tcPr>
          <w:p w:rsidR="00714816" w:rsidRPr="0088177F" w:rsidRDefault="00B17A98" w:rsidP="00714816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10</w:t>
            </w:r>
          </w:p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</w:tr>
      <w:tr w:rsidR="00783AA2" w:rsidRPr="0088177F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783AA2" w:rsidRPr="0088177F" w:rsidRDefault="00783AA2" w:rsidP="00783AA2">
            <w:pPr>
              <w:widowControl/>
              <w:spacing w:line="240" w:lineRule="auto"/>
              <w:rPr>
                <w:rFonts w:ascii="Arial" w:hAnsi="Arial" w:cs="Arial"/>
                <w:sz w:val="16"/>
                <w:lang w:eastAsia="pt-BR"/>
              </w:rPr>
            </w:pPr>
            <w:r w:rsidRPr="0088177F">
              <w:rPr>
                <w:rFonts w:ascii="Arial" w:hAnsi="Arial" w:cs="Arial"/>
                <w:sz w:val="16"/>
              </w:rPr>
              <w:lastRenderedPageBreak/>
              <w:t>Criar Especificação de requisitos</w:t>
            </w:r>
            <w:r w:rsidR="00115DBE" w:rsidRPr="0088177F">
              <w:rPr>
                <w:rFonts w:ascii="Arial" w:hAnsi="Arial" w:cs="Arial"/>
                <w:sz w:val="16"/>
              </w:rPr>
              <w:t>, plano de iteração e Casos de teste</w:t>
            </w:r>
          </w:p>
        </w:tc>
        <w:tc>
          <w:tcPr>
            <w:tcW w:w="851" w:type="dxa"/>
            <w:noWrap/>
            <w:vAlign w:val="bottom"/>
          </w:tcPr>
          <w:p w:rsidR="00783AA2" w:rsidRPr="0088177F" w:rsidRDefault="00491D53" w:rsidP="00783AA2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783AA2" w:rsidRPr="0088177F" w:rsidRDefault="00783AA2" w:rsidP="00783AA2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30</w:t>
            </w:r>
          </w:p>
        </w:tc>
        <w:tc>
          <w:tcPr>
            <w:tcW w:w="992" w:type="dxa"/>
            <w:noWrap/>
            <w:vAlign w:val="bottom"/>
          </w:tcPr>
          <w:p w:rsidR="00783AA2" w:rsidRPr="0088177F" w:rsidRDefault="00B17A98" w:rsidP="00783AA2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8</w:t>
            </w:r>
            <w:r w:rsidR="00783AA2" w:rsidRPr="0088177F">
              <w:rPr>
                <w:rFonts w:ascii="Arial" w:hAnsi="Arial" w:cs="Arial"/>
                <w:sz w:val="16"/>
              </w:rPr>
              <w:t>0%</w:t>
            </w:r>
          </w:p>
        </w:tc>
        <w:tc>
          <w:tcPr>
            <w:tcW w:w="1276" w:type="dxa"/>
            <w:noWrap/>
            <w:vAlign w:val="bottom"/>
          </w:tcPr>
          <w:p w:rsidR="00783AA2" w:rsidRPr="0088177F" w:rsidRDefault="00783AA2" w:rsidP="00783AA2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MeuProjeto.Net</w:t>
            </w:r>
          </w:p>
        </w:tc>
        <w:tc>
          <w:tcPr>
            <w:tcW w:w="850" w:type="dxa"/>
            <w:noWrap/>
            <w:vAlign w:val="bottom"/>
          </w:tcPr>
          <w:p w:rsidR="00783AA2" w:rsidRPr="0088177F" w:rsidRDefault="00783AA2" w:rsidP="00783AA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  <w:noWrap/>
            <w:vAlign w:val="bottom"/>
          </w:tcPr>
          <w:p w:rsidR="00783AA2" w:rsidRPr="0088177F" w:rsidRDefault="00B17A98" w:rsidP="00783AA2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Elton</w:t>
            </w:r>
          </w:p>
        </w:tc>
        <w:tc>
          <w:tcPr>
            <w:tcW w:w="850" w:type="dxa"/>
            <w:noWrap/>
            <w:vAlign w:val="bottom"/>
          </w:tcPr>
          <w:p w:rsidR="00783AA2" w:rsidRPr="0088177F" w:rsidRDefault="00B17A98" w:rsidP="00783AA2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10</w:t>
            </w:r>
          </w:p>
        </w:tc>
        <w:tc>
          <w:tcPr>
            <w:tcW w:w="803" w:type="dxa"/>
            <w:noWrap/>
            <w:vAlign w:val="bottom"/>
          </w:tcPr>
          <w:p w:rsidR="00783AA2" w:rsidRPr="0088177F" w:rsidRDefault="00B17A98" w:rsidP="00783AA2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10</w:t>
            </w:r>
          </w:p>
        </w:tc>
      </w:tr>
      <w:tr w:rsidR="00D504F5" w:rsidRPr="0088177F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D504F5" w:rsidRPr="0088177F" w:rsidRDefault="00D504F5" w:rsidP="00D504F5">
            <w:pPr>
              <w:widowControl/>
              <w:spacing w:line="240" w:lineRule="auto"/>
              <w:rPr>
                <w:rFonts w:ascii="Arial" w:hAnsi="Arial" w:cs="Arial"/>
                <w:sz w:val="16"/>
                <w:lang w:eastAsia="pt-BR"/>
              </w:rPr>
            </w:pPr>
            <w:r w:rsidRPr="0088177F">
              <w:rPr>
                <w:rFonts w:ascii="Arial" w:hAnsi="Arial" w:cs="Arial"/>
                <w:sz w:val="16"/>
              </w:rPr>
              <w:t>Baixar e configur</w:t>
            </w:r>
            <w:r w:rsidR="00B9773C" w:rsidRPr="0088177F">
              <w:rPr>
                <w:rFonts w:ascii="Arial" w:hAnsi="Arial" w:cs="Arial"/>
                <w:sz w:val="16"/>
              </w:rPr>
              <w:t xml:space="preserve">ar ambiente de desenvolvimento </w:t>
            </w:r>
            <w:r w:rsidR="00B9773C" w:rsidRPr="0088177F">
              <w:rPr>
                <w:rFonts w:ascii="Arial" w:hAnsi="Arial" w:cs="Arial"/>
                <w:sz w:val="16"/>
                <w:u w:val="single"/>
              </w:rPr>
              <w:t>A</w:t>
            </w:r>
            <w:r w:rsidRPr="0088177F">
              <w:rPr>
                <w:rFonts w:ascii="Arial" w:hAnsi="Arial" w:cs="Arial"/>
                <w:sz w:val="16"/>
                <w:u w:val="single"/>
              </w:rPr>
              <w:t>ndroid</w:t>
            </w:r>
            <w:r w:rsidRPr="0088177F">
              <w:rPr>
                <w:rFonts w:ascii="Arial" w:hAnsi="Arial" w:cs="Arial"/>
                <w:sz w:val="16"/>
              </w:rPr>
              <w:t xml:space="preserve"> e suas releases no eclipse</w:t>
            </w:r>
          </w:p>
        </w:tc>
        <w:tc>
          <w:tcPr>
            <w:tcW w:w="851" w:type="dxa"/>
            <w:noWrap/>
            <w:vAlign w:val="bottom"/>
          </w:tcPr>
          <w:p w:rsidR="00D504F5" w:rsidRPr="0088177F" w:rsidRDefault="00491D53" w:rsidP="00D504F5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Baixa</w:t>
            </w:r>
          </w:p>
        </w:tc>
        <w:tc>
          <w:tcPr>
            <w:tcW w:w="1134" w:type="dxa"/>
            <w:noWrap/>
            <w:vAlign w:val="bottom"/>
          </w:tcPr>
          <w:p w:rsidR="00D504F5" w:rsidRPr="0088177F" w:rsidRDefault="00B17A98" w:rsidP="00D504F5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3</w:t>
            </w:r>
            <w:r w:rsidR="00D504F5" w:rsidRPr="0088177F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2" w:type="dxa"/>
            <w:noWrap/>
            <w:vAlign w:val="bottom"/>
          </w:tcPr>
          <w:p w:rsidR="00D504F5" w:rsidRPr="0088177F" w:rsidRDefault="00B17A98" w:rsidP="00D504F5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4</w:t>
            </w:r>
            <w:r w:rsidR="00D504F5" w:rsidRPr="0088177F">
              <w:rPr>
                <w:rFonts w:ascii="Arial" w:hAnsi="Arial" w:cs="Arial"/>
                <w:sz w:val="16"/>
              </w:rPr>
              <w:t>0%</w:t>
            </w:r>
          </w:p>
        </w:tc>
        <w:tc>
          <w:tcPr>
            <w:tcW w:w="1276" w:type="dxa"/>
            <w:noWrap/>
            <w:vAlign w:val="bottom"/>
          </w:tcPr>
          <w:p w:rsidR="00D504F5" w:rsidRPr="0088177F" w:rsidRDefault="005419C4" w:rsidP="00D504F5">
            <w:pPr>
              <w:jc w:val="right"/>
              <w:rPr>
                <w:rFonts w:ascii="Arial" w:hAnsi="Arial" w:cs="Arial"/>
                <w:sz w:val="16"/>
              </w:rPr>
            </w:pPr>
            <w:hyperlink r:id="rId7" w:history="1">
              <w:r w:rsidR="00D504F5" w:rsidRPr="0088177F">
                <w:rPr>
                  <w:rStyle w:val="Hyperlink"/>
                  <w:rFonts w:ascii="Arial" w:hAnsi="Arial" w:cs="Arial"/>
                  <w:sz w:val="16"/>
                </w:rPr>
                <w:t>http://developer.android.com/sdk</w:t>
              </w:r>
            </w:hyperlink>
          </w:p>
        </w:tc>
        <w:tc>
          <w:tcPr>
            <w:tcW w:w="850" w:type="dxa"/>
            <w:noWrap/>
            <w:vAlign w:val="bottom"/>
          </w:tcPr>
          <w:p w:rsidR="00D504F5" w:rsidRPr="0088177F" w:rsidRDefault="00D504F5" w:rsidP="00D504F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  <w:noWrap/>
            <w:vAlign w:val="bottom"/>
          </w:tcPr>
          <w:p w:rsidR="00D504F5" w:rsidRPr="0088177F" w:rsidRDefault="00B17A98" w:rsidP="00D504F5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Elton</w:t>
            </w:r>
          </w:p>
        </w:tc>
        <w:tc>
          <w:tcPr>
            <w:tcW w:w="850" w:type="dxa"/>
            <w:noWrap/>
            <w:vAlign w:val="bottom"/>
          </w:tcPr>
          <w:p w:rsidR="00D504F5" w:rsidRPr="0088177F" w:rsidRDefault="00B17A98" w:rsidP="00D504F5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5</w:t>
            </w:r>
          </w:p>
        </w:tc>
        <w:tc>
          <w:tcPr>
            <w:tcW w:w="803" w:type="dxa"/>
            <w:noWrap/>
            <w:vAlign w:val="bottom"/>
          </w:tcPr>
          <w:p w:rsidR="00D504F5" w:rsidRPr="0088177F" w:rsidRDefault="00B17A98" w:rsidP="00D504F5">
            <w:pPr>
              <w:rPr>
                <w:rFonts w:ascii="Arial" w:hAnsi="Arial" w:cs="Arial"/>
                <w:color w:val="0563C1"/>
                <w:sz w:val="16"/>
                <w:u w:val="single"/>
              </w:rPr>
            </w:pPr>
            <w:r w:rsidRPr="0088177F">
              <w:rPr>
                <w:rFonts w:ascii="Arial" w:hAnsi="Arial" w:cs="Arial"/>
                <w:sz w:val="16"/>
              </w:rPr>
              <w:t>5</w:t>
            </w:r>
          </w:p>
        </w:tc>
      </w:tr>
      <w:tr w:rsidR="001662B5" w:rsidRPr="0088177F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1662B5" w:rsidRPr="0088177F" w:rsidRDefault="001662B5" w:rsidP="00D504F5">
            <w:pPr>
              <w:widowControl/>
              <w:spacing w:line="24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851" w:type="dxa"/>
            <w:noWrap/>
            <w:vAlign w:val="bottom"/>
          </w:tcPr>
          <w:p w:rsidR="001662B5" w:rsidRPr="0088177F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992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276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850" w:type="dxa"/>
            <w:noWrap/>
            <w:vAlign w:val="bottom"/>
          </w:tcPr>
          <w:p w:rsidR="001662B5" w:rsidRPr="0088177F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850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803" w:type="dxa"/>
            <w:noWrap/>
            <w:vAlign w:val="bottom"/>
          </w:tcPr>
          <w:p w:rsidR="001662B5" w:rsidRPr="0088177F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</w:tr>
      <w:tr w:rsidR="001662B5" w:rsidRPr="0088177F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1662B5" w:rsidRPr="0088177F" w:rsidRDefault="001662B5" w:rsidP="00D504F5">
            <w:pPr>
              <w:widowControl/>
              <w:spacing w:line="24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851" w:type="dxa"/>
            <w:noWrap/>
            <w:vAlign w:val="bottom"/>
          </w:tcPr>
          <w:p w:rsidR="001662B5" w:rsidRPr="0088177F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992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276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850" w:type="dxa"/>
            <w:noWrap/>
            <w:vAlign w:val="bottom"/>
          </w:tcPr>
          <w:p w:rsidR="001662B5" w:rsidRPr="0088177F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850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803" w:type="dxa"/>
            <w:noWrap/>
            <w:vAlign w:val="bottom"/>
          </w:tcPr>
          <w:p w:rsidR="001662B5" w:rsidRPr="0088177F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</w:tr>
    </w:tbl>
    <w:p w:rsidR="0095311D" w:rsidRPr="00B9773C" w:rsidRDefault="0095311D">
      <w:pPr>
        <w:pStyle w:val="Corpodetexto"/>
        <w:rPr>
          <w:sz w:val="18"/>
        </w:rPr>
      </w:pPr>
    </w:p>
    <w:p w:rsidR="0095311D" w:rsidRPr="00B9773C" w:rsidRDefault="0095311D">
      <w:pPr>
        <w:pStyle w:val="Ttulo1"/>
        <w:rPr>
          <w:b w:val="0"/>
          <w:sz w:val="22"/>
        </w:rPr>
      </w:pPr>
      <w:r w:rsidRPr="00B9773C">
        <w:rPr>
          <w:sz w:val="22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22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22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22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88177F" w:rsidRDefault="005A1EE9">
            <w:pPr>
              <w:pStyle w:val="Corpodetexto"/>
              <w:ind w:left="0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Configuração do ambiente de Desenvolvimento Android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88177F" w:rsidRDefault="00B17A98">
            <w:pPr>
              <w:pStyle w:val="Corpodetexto"/>
              <w:ind w:left="0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5</w:t>
            </w:r>
            <w:r w:rsidR="001662B5" w:rsidRPr="0088177F">
              <w:rPr>
                <w:rFonts w:ascii="Arial" w:hAnsi="Arial" w:cs="Arial"/>
              </w:rPr>
              <w:t>0</w:t>
            </w:r>
            <w:r w:rsidR="005A1EE9" w:rsidRPr="0088177F">
              <w:rPr>
                <w:rFonts w:ascii="Arial" w:hAnsi="Arial" w:cs="Arial"/>
              </w:rPr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88177F" w:rsidRDefault="005A1EE9" w:rsidP="00B17A98">
            <w:pPr>
              <w:pStyle w:val="Corpodetexto"/>
              <w:ind w:left="0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 xml:space="preserve">Escolha </w:t>
            </w:r>
            <w:r w:rsidR="00B17A98" w:rsidRPr="0088177F">
              <w:rPr>
                <w:rFonts w:ascii="Arial" w:hAnsi="Arial" w:cs="Arial"/>
              </w:rPr>
              <w:t>da plataforma a ser definida ou mesclar a IDE SDK do Google Android com o Eclipse</w:t>
            </w:r>
            <w:r w:rsidR="008E768A" w:rsidRPr="0088177F">
              <w:rPr>
                <w:rFonts w:ascii="Arial" w:hAnsi="Arial" w:cs="Arial"/>
              </w:rPr>
              <w:t>.</w:t>
            </w:r>
          </w:p>
        </w:tc>
      </w:tr>
    </w:tbl>
    <w:p w:rsidR="0095311D" w:rsidRDefault="0095311D"/>
    <w:p w:rsidR="0095311D" w:rsidRDefault="0095311D">
      <w:pPr>
        <w:pStyle w:val="Ttulo1"/>
      </w:pPr>
      <w:r>
        <w:t>5.  Critérios de Avaliação</w:t>
      </w:r>
    </w:p>
    <w:p w:rsidR="0095311D" w:rsidRPr="0088177F" w:rsidRDefault="007907D1">
      <w:pPr>
        <w:pStyle w:val="Ttulo2"/>
        <w:rPr>
          <w:rFonts w:cs="Arial"/>
          <w:b w:val="0"/>
        </w:rPr>
      </w:pPr>
      <w:r w:rsidRPr="0088177F">
        <w:rPr>
          <w:rFonts w:cs="Arial"/>
          <w:b w:val="0"/>
        </w:rPr>
        <w:t xml:space="preserve">Avaliar sempre que houverem atualizações os documentos no repositório. </w:t>
      </w:r>
    </w:p>
    <w:p w:rsidR="0095311D" w:rsidRPr="0088177F" w:rsidRDefault="00A85FCB">
      <w:pPr>
        <w:pStyle w:val="Ttulo2"/>
        <w:rPr>
          <w:rFonts w:cs="Arial"/>
          <w:b w:val="0"/>
        </w:rPr>
      </w:pPr>
      <w:r w:rsidRPr="0088177F">
        <w:rPr>
          <w:rFonts w:cs="Arial"/>
          <w:b w:val="0"/>
        </w:rPr>
        <w:t>Avaliação do responsável pelo projeto das partes a serem construída.</w:t>
      </w:r>
    </w:p>
    <w:p w:rsidR="0095311D" w:rsidRPr="0088177F" w:rsidRDefault="00A85FCB">
      <w:pPr>
        <w:pStyle w:val="Ttulo2"/>
        <w:rPr>
          <w:rFonts w:cs="Arial"/>
          <w:b w:val="0"/>
        </w:rPr>
      </w:pPr>
      <w:r w:rsidRPr="0088177F">
        <w:rPr>
          <w:rFonts w:cs="Arial"/>
          <w:b w:val="0"/>
        </w:rPr>
        <w:t xml:space="preserve">Observar os </w:t>
      </w:r>
      <w:r w:rsidR="00C21148" w:rsidRPr="0088177F">
        <w:rPr>
          <w:rFonts w:cs="Arial"/>
          <w:b w:val="0"/>
        </w:rPr>
        <w:t>processo</w:t>
      </w:r>
      <w:r w:rsidRPr="0088177F">
        <w:rPr>
          <w:rFonts w:cs="Arial"/>
          <w:b w:val="0"/>
        </w:rPr>
        <w:t xml:space="preserve">s, </w:t>
      </w:r>
      <w:r w:rsidR="00C21148" w:rsidRPr="0088177F">
        <w:rPr>
          <w:rFonts w:cs="Arial"/>
          <w:b w:val="0"/>
        </w:rPr>
        <w:t>métodos e ferramentas</w:t>
      </w:r>
      <w:r w:rsidRPr="0088177F">
        <w:rPr>
          <w:rFonts w:cs="Arial"/>
          <w:b w:val="0"/>
        </w:rPr>
        <w:t xml:space="preserve"> de construção do projeto</w:t>
      </w:r>
      <w:r w:rsidR="00C21148" w:rsidRPr="0088177F">
        <w:rPr>
          <w:rFonts w:cs="Arial"/>
          <w:b w:val="0"/>
        </w:rPr>
        <w:t>.</w:t>
      </w:r>
    </w:p>
    <w:p w:rsidR="00714816" w:rsidRPr="0088177F" w:rsidRDefault="00A85FCB" w:rsidP="00714816">
      <w:pPr>
        <w:pStyle w:val="Ttulo2"/>
        <w:rPr>
          <w:rFonts w:cs="Arial"/>
          <w:b w:val="0"/>
        </w:rPr>
      </w:pPr>
      <w:r w:rsidRPr="0088177F">
        <w:rPr>
          <w:rFonts w:cs="Arial"/>
          <w:b w:val="0"/>
        </w:rPr>
        <w:t>Avaliar</w:t>
      </w:r>
      <w:r w:rsidR="00714816" w:rsidRPr="0088177F">
        <w:rPr>
          <w:rFonts w:cs="Arial"/>
          <w:b w:val="0"/>
        </w:rPr>
        <w:t xml:space="preserve"> entendimento do responsável com suas função dentro do projeto;</w:t>
      </w:r>
    </w:p>
    <w:p w:rsidR="00714816" w:rsidRPr="0088177F" w:rsidRDefault="00714816" w:rsidP="00714816">
      <w:pPr>
        <w:pStyle w:val="Ttulo2"/>
        <w:rPr>
          <w:rFonts w:cs="Arial"/>
          <w:b w:val="0"/>
        </w:rPr>
      </w:pPr>
      <w:r w:rsidRPr="0088177F">
        <w:rPr>
          <w:rFonts w:cs="Arial"/>
          <w:b w:val="0"/>
        </w:rPr>
        <w:t>Validação com os Stakeholders os primeiros requisitos do projeto.</w:t>
      </w:r>
    </w:p>
    <w:p w:rsidR="00714816" w:rsidRPr="00714816" w:rsidRDefault="00714816" w:rsidP="00714816"/>
    <w:p w:rsidR="0095311D" w:rsidRDefault="0095311D">
      <w:pPr>
        <w:pStyle w:val="Ttulo1"/>
      </w:pPr>
      <w:r>
        <w:t>6.  Avaliação</w:t>
      </w:r>
    </w:p>
    <w:p w:rsidR="0095311D" w:rsidRPr="00F8546E" w:rsidRDefault="0095311D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88177F">
        <w:tc>
          <w:tcPr>
            <w:tcW w:w="1778" w:type="dxa"/>
          </w:tcPr>
          <w:p w:rsidR="0095311D" w:rsidRPr="0088177F" w:rsidRDefault="00F8546E">
            <w:pPr>
              <w:spacing w:before="40" w:after="40"/>
              <w:rPr>
                <w:rFonts w:ascii="Arial" w:hAnsi="Arial" w:cs="Arial"/>
                <w:bCs/>
              </w:rPr>
            </w:pPr>
            <w:r w:rsidRPr="0088177F">
              <w:rPr>
                <w:rFonts w:ascii="Arial" w:hAnsi="Arial" w:cs="Arial"/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88177F" w:rsidRDefault="003C7643" w:rsidP="00B17A98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 xml:space="preserve">Construção do caso de uso Cadastrar </w:t>
            </w:r>
            <w:r w:rsidR="00B17A98" w:rsidRPr="0088177F">
              <w:rPr>
                <w:rFonts w:ascii="Arial" w:hAnsi="Arial" w:cs="Arial"/>
              </w:rPr>
              <w:t>Borracharia</w:t>
            </w:r>
            <w:r w:rsidR="0091713B" w:rsidRPr="0088177F">
              <w:rPr>
                <w:rFonts w:ascii="Arial" w:hAnsi="Arial" w:cs="Arial"/>
              </w:rPr>
              <w:t>.</w:t>
            </w:r>
          </w:p>
        </w:tc>
      </w:tr>
      <w:tr w:rsidR="0095311D" w:rsidRPr="0088177F">
        <w:tc>
          <w:tcPr>
            <w:tcW w:w="1778" w:type="dxa"/>
          </w:tcPr>
          <w:p w:rsidR="0095311D" w:rsidRPr="0088177F" w:rsidRDefault="00F8546E">
            <w:pPr>
              <w:spacing w:before="40" w:after="40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Data da Avaliação</w:t>
            </w:r>
          </w:p>
        </w:tc>
        <w:tc>
          <w:tcPr>
            <w:tcW w:w="3765" w:type="dxa"/>
          </w:tcPr>
          <w:p w:rsidR="0095311D" w:rsidRPr="0088177F" w:rsidRDefault="00066AC6" w:rsidP="00323903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30/10/2013</w:t>
            </w:r>
          </w:p>
        </w:tc>
      </w:tr>
      <w:tr w:rsidR="0095311D" w:rsidRPr="0088177F">
        <w:tc>
          <w:tcPr>
            <w:tcW w:w="1778" w:type="dxa"/>
          </w:tcPr>
          <w:p w:rsidR="0095311D" w:rsidRPr="0088177F" w:rsidRDefault="00F8546E">
            <w:pPr>
              <w:spacing w:before="40" w:after="40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Participantes</w:t>
            </w:r>
          </w:p>
        </w:tc>
        <w:tc>
          <w:tcPr>
            <w:tcW w:w="3765" w:type="dxa"/>
          </w:tcPr>
          <w:p w:rsidR="0095311D" w:rsidRPr="0088177F" w:rsidRDefault="00B17A98" w:rsidP="00323903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Elton</w:t>
            </w:r>
          </w:p>
        </w:tc>
      </w:tr>
      <w:tr w:rsidR="0095311D" w:rsidRPr="0088177F">
        <w:tc>
          <w:tcPr>
            <w:tcW w:w="1778" w:type="dxa"/>
          </w:tcPr>
          <w:p w:rsidR="0095311D" w:rsidRPr="0088177F" w:rsidRDefault="00F8546E">
            <w:pPr>
              <w:spacing w:before="40" w:after="40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Status do Projeto</w:t>
            </w:r>
          </w:p>
        </w:tc>
        <w:tc>
          <w:tcPr>
            <w:tcW w:w="3765" w:type="dxa"/>
          </w:tcPr>
          <w:p w:rsidR="0095311D" w:rsidRPr="0088177F" w:rsidRDefault="00357DA7" w:rsidP="00323903">
            <w:pPr>
              <w:widowControl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95311D" w:rsidRPr="0088177F" w:rsidRDefault="00B17A98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>Toda documentação está em 85</w:t>
      </w:r>
      <w:r w:rsidR="00F405E1" w:rsidRPr="0088177F">
        <w:rPr>
          <w:rFonts w:ascii="Arial" w:hAnsi="Arial" w:cs="Arial"/>
          <w:color w:val="auto"/>
        </w:rPr>
        <w:t>% de acordo com o que foi pedido.</w:t>
      </w:r>
    </w:p>
    <w:p w:rsidR="00F405E1" w:rsidRPr="0088177F" w:rsidRDefault="00F405E1" w:rsidP="00F405E1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>Estudo da plataforma está em 50%, observando num primeiro momento a configuração do ambiente.</w:t>
      </w: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95311D" w:rsidRPr="0088177F" w:rsidRDefault="00E9588E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>A conta no github para controlar o versionamento do projeto está 100% concluído, apesar do planejamento com relação as horas trabalhadas ficar no limite.</w:t>
      </w:r>
    </w:p>
    <w:p w:rsidR="00E9588E" w:rsidRPr="0088177F" w:rsidRDefault="00E9588E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>As documentações do meu projeto estão sempre em atualização, logo 90% foi dado justamente pra não perder o foco em relação ao que foi planejado.</w:t>
      </w:r>
    </w:p>
    <w:p w:rsidR="00E9588E" w:rsidRPr="0088177F" w:rsidRDefault="00E9588E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>Novos documentos foram requisitados e o que foi pedido até o momento está em 90%.</w:t>
      </w:r>
    </w:p>
    <w:p w:rsidR="00E9588E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88177F">
        <w:rPr>
          <w:rFonts w:ascii="Arial" w:hAnsi="Arial" w:cs="Arial"/>
          <w:color w:val="auto"/>
        </w:rPr>
        <w:lastRenderedPageBreak/>
        <w:t>Configuração do ambiente de desenvolvimento foi instalada para que os treinamentos na ferramenta possa</w:t>
      </w:r>
      <w:r w:rsidRPr="00E9588E">
        <w:rPr>
          <w:rFonts w:ascii="Times New Roman" w:hAnsi="Times New Roman"/>
          <w:color w:val="auto"/>
        </w:rPr>
        <w:t xml:space="preserve"> começar.</w:t>
      </w:r>
    </w:p>
    <w:p w:rsidR="0095311D" w:rsidRDefault="0095311D">
      <w:pPr>
        <w:pStyle w:val="Ttulo2"/>
        <w:numPr>
          <w:ilvl w:val="0"/>
          <w:numId w:val="0"/>
        </w:numPr>
        <w:ind w:left="720"/>
      </w:pPr>
      <w:r>
        <w:t>Avaliação X Resultados de Testes</w:t>
      </w:r>
    </w:p>
    <w:p w:rsidR="0095311D" w:rsidRPr="0088177F" w:rsidRDefault="00B17A98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>Para o Cadastro Borracharia foi definido e realizado testes de</w:t>
      </w:r>
      <w:r w:rsidR="00F405E1" w:rsidRPr="0088177F">
        <w:rPr>
          <w:rFonts w:ascii="Arial" w:hAnsi="Arial" w:cs="Arial"/>
          <w:color w:val="auto"/>
        </w:rPr>
        <w:t xml:space="preserve"> caso de uso, em relação aos parâmetros a serem digitados.</w:t>
      </w: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BB3926" w:rsidRDefault="00BB3926" w:rsidP="00E9588E">
      <w:pPr>
        <w:widowControl/>
        <w:spacing w:line="240" w:lineRule="auto"/>
      </w:pPr>
    </w:p>
    <w:p w:rsidR="005E24A3" w:rsidRPr="0088177F" w:rsidRDefault="00BB3926" w:rsidP="00BB3926">
      <w:pPr>
        <w:widowControl/>
        <w:spacing w:line="240" w:lineRule="auto"/>
        <w:ind w:left="720"/>
        <w:rPr>
          <w:rFonts w:ascii="Arial" w:hAnsi="Arial" w:cs="Arial"/>
        </w:rPr>
      </w:pPr>
      <w:r w:rsidRPr="0088177F">
        <w:rPr>
          <w:rFonts w:ascii="Arial" w:hAnsi="Arial" w:cs="Arial"/>
        </w:rPr>
        <w:t>O cronograma da entrega da documentação a ser po</w:t>
      </w:r>
      <w:r w:rsidR="00B9773C" w:rsidRPr="0088177F">
        <w:rPr>
          <w:rFonts w:ascii="Arial" w:hAnsi="Arial" w:cs="Arial"/>
        </w:rPr>
        <w:t>sicionada no GitHub</w:t>
      </w:r>
      <w:r w:rsidRPr="0088177F">
        <w:rPr>
          <w:rFonts w:ascii="Arial" w:hAnsi="Arial" w:cs="Arial"/>
        </w:rPr>
        <w:t>.</w:t>
      </w:r>
    </w:p>
    <w:p w:rsidR="00BB3926" w:rsidRPr="003220DF" w:rsidRDefault="00BB3926" w:rsidP="00BB3926">
      <w:pPr>
        <w:widowControl/>
        <w:spacing w:line="240" w:lineRule="auto"/>
        <w:ind w:left="720"/>
      </w:pPr>
    </w:p>
    <w:sectPr w:rsidR="00BB3926" w:rsidRPr="003220DF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9C4" w:rsidRDefault="005419C4">
      <w:r>
        <w:separator/>
      </w:r>
    </w:p>
  </w:endnote>
  <w:endnote w:type="continuationSeparator" w:id="0">
    <w:p w:rsidR="005419C4" w:rsidRDefault="00541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r>
            <w:t xml:space="preserve">MeuProjeto.net,  </w:t>
          </w:r>
          <w:r w:rsidR="00805ADB">
            <w:fldChar w:fldCharType="begin"/>
          </w:r>
          <w:r w:rsidR="00805ADB">
            <w:instrText xml:space="preserve"> DATE \@ "yyyy" </w:instrText>
          </w:r>
          <w:r w:rsidR="00805ADB">
            <w:fldChar w:fldCharType="separate"/>
          </w:r>
          <w:r w:rsidR="00891DFA">
            <w:rPr>
              <w:noProof/>
            </w:rPr>
            <w:t>2013</w:t>
          </w:r>
          <w:r w:rsidR="00805ADB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91DFA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 w:rsidR="005419C4">
            <w:fldChar w:fldCharType="begin"/>
          </w:r>
          <w:r w:rsidR="005419C4">
            <w:instrText xml:space="preserve"> NUMPAGES  \* MERGEFORMAT </w:instrText>
          </w:r>
          <w:r w:rsidR="005419C4">
            <w:fldChar w:fldCharType="separate"/>
          </w:r>
          <w:r w:rsidR="00891DFA" w:rsidRPr="00891DFA">
            <w:rPr>
              <w:rStyle w:val="Nmerodepgina"/>
              <w:noProof/>
            </w:rPr>
            <w:t>3</w:t>
          </w:r>
          <w:r w:rsidR="005419C4">
            <w:rPr>
              <w:rStyle w:val="Nmerodepgina"/>
              <w:noProof/>
            </w:rPr>
            <w:fldChar w:fldCharType="end"/>
          </w:r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9C4" w:rsidRDefault="005419C4">
      <w:r>
        <w:separator/>
      </w:r>
    </w:p>
  </w:footnote>
  <w:footnote w:type="continuationSeparator" w:id="0">
    <w:p w:rsidR="005419C4" w:rsidRDefault="005419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B17A98" w:rsidP="005E24A3">
          <w:pPr>
            <w:pStyle w:val="Cabealho"/>
            <w:tabs>
              <w:tab w:val="clear" w:pos="4320"/>
              <w:tab w:val="clear" w:pos="8640"/>
            </w:tabs>
          </w:pPr>
          <w:r>
            <w:t>BorrLoc</w:t>
          </w:r>
          <w:r w:rsidR="00EB633F">
            <w:t>ator</w:t>
          </w:r>
          <w:r>
            <w:t xml:space="preserve"> App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</w:pP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891DFA" w:rsidP="00891DFA">
          <w:r>
            <w:t xml:space="preserve">  Data:  08</w:t>
          </w:r>
          <w:r w:rsidR="00491D53">
            <w:t>/1</w:t>
          </w:r>
          <w:r>
            <w:t>1</w:t>
          </w:r>
          <w:r w:rsidR="00491D53">
            <w:t>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8A2E5F"/>
    <w:multiLevelType w:val="multilevel"/>
    <w:tmpl w:val="58F4DE4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DA7296"/>
    <w:multiLevelType w:val="hybridMultilevel"/>
    <w:tmpl w:val="52888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E143543"/>
    <w:multiLevelType w:val="hybridMultilevel"/>
    <w:tmpl w:val="25D0E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835424F"/>
    <w:multiLevelType w:val="hybridMultilevel"/>
    <w:tmpl w:val="2B221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F8D4BBB"/>
    <w:multiLevelType w:val="hybridMultilevel"/>
    <w:tmpl w:val="FE2A5C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6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4"/>
  </w:num>
  <w:num w:numId="11">
    <w:abstractNumId w:val="15"/>
  </w:num>
  <w:num w:numId="12">
    <w:abstractNumId w:val="12"/>
  </w:num>
  <w:num w:numId="13">
    <w:abstractNumId w:val="34"/>
  </w:num>
  <w:num w:numId="14">
    <w:abstractNumId w:val="11"/>
  </w:num>
  <w:num w:numId="15">
    <w:abstractNumId w:val="6"/>
  </w:num>
  <w:num w:numId="16">
    <w:abstractNumId w:val="33"/>
  </w:num>
  <w:num w:numId="17">
    <w:abstractNumId w:val="22"/>
  </w:num>
  <w:num w:numId="18">
    <w:abstractNumId w:val="8"/>
  </w:num>
  <w:num w:numId="19">
    <w:abstractNumId w:val="18"/>
  </w:num>
  <w:num w:numId="20">
    <w:abstractNumId w:val="10"/>
  </w:num>
  <w:num w:numId="21">
    <w:abstractNumId w:val="31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5"/>
  </w:num>
  <w:num w:numId="35">
    <w:abstractNumId w:val="9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14"/>
  </w:num>
  <w:num w:numId="39">
    <w:abstractNumId w:val="16"/>
  </w:num>
  <w:num w:numId="40">
    <w:abstractNumId w:val="19"/>
  </w:num>
  <w:num w:numId="41">
    <w:abstractNumId w:val="3"/>
  </w:num>
  <w:num w:numId="42">
    <w:abstractNumId w:val="32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2681"/>
    <w:rsid w:val="000575C6"/>
    <w:rsid w:val="00066AC6"/>
    <w:rsid w:val="00100D5A"/>
    <w:rsid w:val="00115DBE"/>
    <w:rsid w:val="00153634"/>
    <w:rsid w:val="001662B5"/>
    <w:rsid w:val="00250576"/>
    <w:rsid w:val="00264FEB"/>
    <w:rsid w:val="003220DF"/>
    <w:rsid w:val="00323903"/>
    <w:rsid w:val="00357DA7"/>
    <w:rsid w:val="003A4CCB"/>
    <w:rsid w:val="003C7643"/>
    <w:rsid w:val="003E0AA6"/>
    <w:rsid w:val="004901D6"/>
    <w:rsid w:val="00491D53"/>
    <w:rsid w:val="004D115C"/>
    <w:rsid w:val="004E363F"/>
    <w:rsid w:val="0051628D"/>
    <w:rsid w:val="00537BAC"/>
    <w:rsid w:val="005419C4"/>
    <w:rsid w:val="005A1EE9"/>
    <w:rsid w:val="005E24A3"/>
    <w:rsid w:val="006664E6"/>
    <w:rsid w:val="006E645F"/>
    <w:rsid w:val="00714816"/>
    <w:rsid w:val="00732852"/>
    <w:rsid w:val="00783AA2"/>
    <w:rsid w:val="007907D1"/>
    <w:rsid w:val="007D6974"/>
    <w:rsid w:val="00805ADB"/>
    <w:rsid w:val="0088177F"/>
    <w:rsid w:val="00891DFA"/>
    <w:rsid w:val="008E768A"/>
    <w:rsid w:val="008F18AF"/>
    <w:rsid w:val="0091713B"/>
    <w:rsid w:val="009310F6"/>
    <w:rsid w:val="0095311D"/>
    <w:rsid w:val="00954B69"/>
    <w:rsid w:val="00993DB8"/>
    <w:rsid w:val="009D6FF4"/>
    <w:rsid w:val="009E308F"/>
    <w:rsid w:val="00A85FCB"/>
    <w:rsid w:val="00B17A98"/>
    <w:rsid w:val="00B20A98"/>
    <w:rsid w:val="00B46D12"/>
    <w:rsid w:val="00B9773C"/>
    <w:rsid w:val="00BB3926"/>
    <w:rsid w:val="00BC318C"/>
    <w:rsid w:val="00C21148"/>
    <w:rsid w:val="00D243F0"/>
    <w:rsid w:val="00D504F5"/>
    <w:rsid w:val="00DF39E9"/>
    <w:rsid w:val="00E62681"/>
    <w:rsid w:val="00E676EF"/>
    <w:rsid w:val="00E7275F"/>
    <w:rsid w:val="00E93FAD"/>
    <w:rsid w:val="00E9588E"/>
    <w:rsid w:val="00EB633F"/>
    <w:rsid w:val="00ED0FF2"/>
    <w:rsid w:val="00EE1D0B"/>
    <w:rsid w:val="00F405E1"/>
    <w:rsid w:val="00F8546E"/>
    <w:rsid w:val="00FE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994A7C-BFC2-4297-99B3-BD780527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uiPriority w:val="99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22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3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s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os1-Jarley\MotoTaxiJ&#193;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2135</TotalTime>
  <Pages>1</Pages>
  <Words>561</Words>
  <Characters>3032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aluno</dc:creator>
  <cp:lastModifiedBy>Elton Farias</cp:lastModifiedBy>
  <cp:revision>35</cp:revision>
  <cp:lastPrinted>2013-09-26T21:07:00Z</cp:lastPrinted>
  <dcterms:created xsi:type="dcterms:W3CDTF">2013-09-26T20:46:00Z</dcterms:created>
  <dcterms:modified xsi:type="dcterms:W3CDTF">2013-11-20T22:12:00Z</dcterms:modified>
</cp:coreProperties>
</file>