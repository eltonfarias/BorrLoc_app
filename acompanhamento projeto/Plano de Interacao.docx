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B17A98">
      <w:pPr>
        <w:pStyle w:val="Ttulo"/>
      </w:pPr>
      <w:r>
        <w:t>BorrLoc App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pPr w:leftFromText="141" w:rightFromText="141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Tr="00B9773C">
        <w:tc>
          <w:tcPr>
            <w:tcW w:w="4608" w:type="dxa"/>
          </w:tcPr>
          <w:p w:rsidR="0095311D" w:rsidRDefault="0095311D" w:rsidP="00B9773C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 w:rsidP="00B9773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Concepção do</w:t>
            </w:r>
            <w:r w:rsidR="00B17A98">
              <w:t xml:space="preserve"> projeto BorrLoc App</w:t>
            </w:r>
          </w:p>
        </w:tc>
        <w:tc>
          <w:tcPr>
            <w:tcW w:w="1872" w:type="dxa"/>
          </w:tcPr>
          <w:p w:rsidR="0095311D" w:rsidRDefault="00B9773C" w:rsidP="00B9773C">
            <w:r>
              <w:t>19</w:t>
            </w:r>
            <w:r w:rsidR="003220DF">
              <w:t>/09/2013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Criação da Visão do Projeto</w:t>
            </w:r>
          </w:p>
        </w:tc>
        <w:tc>
          <w:tcPr>
            <w:tcW w:w="1872" w:type="dxa"/>
          </w:tcPr>
          <w:p w:rsidR="0095311D" w:rsidRDefault="00B17A98" w:rsidP="00B9773C">
            <w:r>
              <w:t>10</w:t>
            </w:r>
            <w:r w:rsidR="003220DF">
              <w:t>/09/2013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Criação do Plano do Projeto</w:t>
            </w:r>
          </w:p>
        </w:tc>
        <w:tc>
          <w:tcPr>
            <w:tcW w:w="1872" w:type="dxa"/>
          </w:tcPr>
          <w:p w:rsidR="0095311D" w:rsidRDefault="00B17A98" w:rsidP="00B9773C">
            <w:r>
              <w:t>10</w:t>
            </w:r>
            <w:r w:rsidR="003220DF">
              <w:t>/09/2013</w:t>
            </w:r>
          </w:p>
        </w:tc>
      </w:tr>
      <w:tr w:rsidR="0095311D" w:rsidTr="00B9773C">
        <w:tc>
          <w:tcPr>
            <w:tcW w:w="4608" w:type="dxa"/>
          </w:tcPr>
          <w:p w:rsidR="0095311D" w:rsidRDefault="00B9773C" w:rsidP="00B9773C">
            <w:r>
              <w:t>Criação da Lista de Itens de trabalho</w:t>
            </w:r>
          </w:p>
        </w:tc>
        <w:tc>
          <w:tcPr>
            <w:tcW w:w="1872" w:type="dxa"/>
          </w:tcPr>
          <w:p w:rsidR="0095311D" w:rsidRDefault="00B17A98" w:rsidP="00B9773C">
            <w:r>
              <w:t>15</w:t>
            </w:r>
            <w:r w:rsidR="003220DF">
              <w:t>/09/2013</w:t>
            </w:r>
          </w:p>
        </w:tc>
      </w:tr>
      <w:tr w:rsidR="004E363F" w:rsidTr="00B9773C">
        <w:tc>
          <w:tcPr>
            <w:tcW w:w="4608" w:type="dxa"/>
          </w:tcPr>
          <w:p w:rsidR="004E363F" w:rsidRDefault="00B9773C" w:rsidP="00B9773C">
            <w:r>
              <w:t>Criação da Lista de Riscos do Projeto</w:t>
            </w:r>
          </w:p>
        </w:tc>
        <w:tc>
          <w:tcPr>
            <w:tcW w:w="1872" w:type="dxa"/>
          </w:tcPr>
          <w:p w:rsidR="004E363F" w:rsidRDefault="00B17A98" w:rsidP="00B9773C">
            <w:r>
              <w:t>30</w:t>
            </w:r>
            <w:r w:rsidR="004E363F">
              <w:t>/09/2013</w:t>
            </w:r>
          </w:p>
        </w:tc>
      </w:tr>
      <w:tr w:rsidR="004E363F" w:rsidTr="00B9773C">
        <w:tc>
          <w:tcPr>
            <w:tcW w:w="4608" w:type="dxa"/>
          </w:tcPr>
          <w:p w:rsidR="004E363F" w:rsidRDefault="00B9773C" w:rsidP="00B9773C">
            <w:r>
              <w:t>Criação do Plano de Interação do Projeto</w:t>
            </w:r>
          </w:p>
        </w:tc>
        <w:tc>
          <w:tcPr>
            <w:tcW w:w="1872" w:type="dxa"/>
          </w:tcPr>
          <w:p w:rsidR="004E363F" w:rsidRDefault="00B17A98" w:rsidP="00B9773C">
            <w:r>
              <w:t>30</w:t>
            </w:r>
            <w:r w:rsidR="004E363F">
              <w:t>/09/2013</w:t>
            </w:r>
          </w:p>
        </w:tc>
      </w:tr>
      <w:tr w:rsidR="004E363F" w:rsidTr="00B9773C">
        <w:tc>
          <w:tcPr>
            <w:tcW w:w="4608" w:type="dxa"/>
          </w:tcPr>
          <w:p w:rsidR="004E363F" w:rsidRDefault="00B9773C" w:rsidP="00B9773C">
            <w:r>
              <w:t>Criação do modelo de Caso de Uso</w:t>
            </w:r>
          </w:p>
        </w:tc>
        <w:tc>
          <w:tcPr>
            <w:tcW w:w="1872" w:type="dxa"/>
          </w:tcPr>
          <w:p w:rsidR="004E363F" w:rsidRDefault="00B17A98" w:rsidP="00B9773C">
            <w:r>
              <w:t>03</w:t>
            </w:r>
            <w:r w:rsidR="00DF39E9">
              <w:t>/10/2013</w:t>
            </w:r>
          </w:p>
        </w:tc>
      </w:tr>
      <w:tr w:rsidR="003220DF" w:rsidTr="00B9773C">
        <w:tc>
          <w:tcPr>
            <w:tcW w:w="4608" w:type="dxa"/>
          </w:tcPr>
          <w:p w:rsidR="003220DF" w:rsidRDefault="00115DBE" w:rsidP="00B9773C">
            <w:r>
              <w:t>Criação do mode</w:t>
            </w:r>
            <w:r w:rsidR="00B9773C">
              <w:t>lo de análise e persistência</w:t>
            </w:r>
          </w:p>
        </w:tc>
        <w:tc>
          <w:tcPr>
            <w:tcW w:w="1872" w:type="dxa"/>
          </w:tcPr>
          <w:p w:rsidR="003220DF" w:rsidRDefault="00115DBE" w:rsidP="00B9773C">
            <w:r>
              <w:t>03/10/2013</w:t>
            </w:r>
          </w:p>
        </w:tc>
      </w:tr>
      <w:tr w:rsidR="003220DF" w:rsidTr="00B9773C">
        <w:tc>
          <w:tcPr>
            <w:tcW w:w="4608" w:type="dxa"/>
          </w:tcPr>
          <w:p w:rsidR="003220DF" w:rsidRDefault="00115DBE" w:rsidP="00B9773C">
            <w:r>
              <w:t xml:space="preserve">Organização do projeto </w:t>
            </w:r>
            <w:r w:rsidR="00B17A98">
              <w:t>no GitHub e seus diretórios</w:t>
            </w:r>
          </w:p>
        </w:tc>
        <w:tc>
          <w:tcPr>
            <w:tcW w:w="1872" w:type="dxa"/>
          </w:tcPr>
          <w:p w:rsidR="003220DF" w:rsidRDefault="00B17A98" w:rsidP="00B9773C">
            <w:r>
              <w:t>05</w:t>
            </w:r>
            <w:r w:rsidR="00115DBE">
              <w:t>/10/2013</w:t>
            </w:r>
          </w:p>
        </w:tc>
      </w:tr>
      <w:tr w:rsidR="00115DBE" w:rsidTr="00B9773C">
        <w:tc>
          <w:tcPr>
            <w:tcW w:w="4608" w:type="dxa"/>
          </w:tcPr>
          <w:p w:rsidR="00115DBE" w:rsidRDefault="00B9773C" w:rsidP="00B9773C">
            <w:r>
              <w:t>Criação dos casos de testes para o caso de uso</w:t>
            </w:r>
          </w:p>
        </w:tc>
        <w:tc>
          <w:tcPr>
            <w:tcW w:w="1872" w:type="dxa"/>
          </w:tcPr>
          <w:p w:rsidR="00115DBE" w:rsidRDefault="00B9773C" w:rsidP="00B9773C">
            <w:r>
              <w:t>07/10/2013</w:t>
            </w:r>
          </w:p>
        </w:tc>
      </w:tr>
      <w:bookmarkEnd w:id="0"/>
    </w:tbl>
    <w:p w:rsidR="00B9773C" w:rsidRDefault="00B9773C">
      <w:pPr>
        <w:pStyle w:val="Corpodetexto"/>
        <w:ind w:left="0"/>
      </w:pPr>
    </w:p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Pr="00B9773C" w:rsidRDefault="00B9773C" w:rsidP="00B9773C"/>
    <w:p w:rsidR="00B9773C" w:rsidRDefault="00B9773C">
      <w:pPr>
        <w:pStyle w:val="Corpodetexto"/>
        <w:ind w:left="0"/>
      </w:pPr>
    </w:p>
    <w:p w:rsidR="0095311D" w:rsidRDefault="00B9773C">
      <w:pPr>
        <w:pStyle w:val="Corpodetexto"/>
        <w:ind w:left="0"/>
      </w:pPr>
      <w:r>
        <w:br w:type="textWrapping" w:clear="all"/>
      </w: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992"/>
        <w:gridCol w:w="1276"/>
        <w:gridCol w:w="850"/>
        <w:gridCol w:w="993"/>
        <w:gridCol w:w="850"/>
        <w:gridCol w:w="803"/>
      </w:tblGrid>
      <w:tr w:rsidR="00E62681" w:rsidRPr="00B9773C" w:rsidTr="00B17A98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Tamanho Estimado (UCP)</w:t>
            </w:r>
          </w:p>
        </w:tc>
        <w:tc>
          <w:tcPr>
            <w:tcW w:w="992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B9773C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8"/>
                <w:lang w:eastAsia="ja-JP"/>
              </w:rPr>
            </w:pPr>
            <w:r w:rsidRPr="00B9773C">
              <w:rPr>
                <w:rFonts w:ascii="Arial" w:hAnsi="Arial" w:cs="Arial"/>
                <w:b/>
                <w:sz w:val="16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B9773C" w:rsidRDefault="00E62681" w:rsidP="003220DF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Criar uma conta no github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B9773C" w:rsidRDefault="00B17A98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100</w:t>
            </w:r>
            <w:r w:rsidR="00E62681" w:rsidRPr="00B9773C">
              <w:rPr>
                <w:rFonts w:ascii="Arial" w:hAnsi="Arial" w:cs="Arial"/>
                <w:sz w:val="16"/>
              </w:rPr>
              <w:t>%</w:t>
            </w:r>
          </w:p>
        </w:tc>
        <w:tc>
          <w:tcPr>
            <w:tcW w:w="1276" w:type="dxa"/>
            <w:noWrap/>
            <w:vAlign w:val="bottom"/>
          </w:tcPr>
          <w:p w:rsidR="00E62681" w:rsidRPr="00B9773C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</w:rPr>
              <w:t>Site</w:t>
            </w:r>
            <w:r w:rsidR="00B17A98" w:rsidRPr="00B9773C">
              <w:rPr>
                <w:rFonts w:ascii="Arial" w:hAnsi="Arial" w:cs="Arial"/>
                <w:sz w:val="16"/>
              </w:rPr>
              <w:t xml:space="preserve"> do GitH</w:t>
            </w:r>
            <w:r w:rsidR="00E62681" w:rsidRPr="00B9773C">
              <w:rPr>
                <w:rFonts w:ascii="Arial" w:hAnsi="Arial" w:cs="Arial"/>
                <w:sz w:val="16"/>
              </w:rPr>
              <w:t>ub</w:t>
            </w: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B9773C" w:rsidRDefault="00B17A98" w:rsidP="00DE4AB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03" w:type="dxa"/>
            <w:noWrap/>
            <w:vAlign w:val="bottom"/>
          </w:tcPr>
          <w:p w:rsidR="00E62681" w:rsidRPr="00B9773C" w:rsidRDefault="00B17A98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2</w:t>
            </w:r>
          </w:p>
        </w:tc>
      </w:tr>
      <w:tr w:rsidR="00E62681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Pr="00B9773C" w:rsidRDefault="00491D53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B9773C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E62681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B9773C" w:rsidRDefault="00783AA2" w:rsidP="003220DF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Criar</w:t>
            </w:r>
            <w:r w:rsidR="00E62681" w:rsidRPr="00B9773C">
              <w:rPr>
                <w:rFonts w:ascii="Arial" w:hAnsi="Arial" w:cs="Arial"/>
                <w:sz w:val="16"/>
              </w:rPr>
              <w:t xml:space="preserve"> o documento de visão, plano de projeto, lista de itens de trabalho e de risco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Pr="00B9773C" w:rsidRDefault="00491D53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Pr="00B9773C" w:rsidRDefault="00E62681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E62681" w:rsidRPr="00B9773C" w:rsidRDefault="00B17A98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8</w:t>
            </w:r>
            <w:r w:rsidR="00E62681" w:rsidRPr="00B9773C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14816" w:rsidRPr="00B9773C" w:rsidRDefault="00B17A98" w:rsidP="0071481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www.meuprojeto.net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Pr="00B9773C" w:rsidRDefault="00B17A98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14816" w:rsidRPr="00B9773C" w:rsidRDefault="00B17A98" w:rsidP="0071481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B9773C" w:rsidRDefault="00B17A98" w:rsidP="00714816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  <w:p w:rsidR="00E62681" w:rsidRPr="00B9773C" w:rsidRDefault="00E62681">
            <w:pPr>
              <w:widowControl/>
              <w:spacing w:line="240" w:lineRule="auto"/>
              <w:rPr>
                <w:rFonts w:ascii="Arial" w:hAnsi="Arial" w:cs="Arial"/>
                <w:sz w:val="16"/>
                <w:lang w:eastAsia="ja-JP"/>
              </w:rPr>
            </w:pPr>
          </w:p>
        </w:tc>
      </w:tr>
      <w:tr w:rsidR="00783AA2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783AA2" w:rsidRPr="00B9773C" w:rsidRDefault="00783AA2" w:rsidP="00783AA2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B9773C">
              <w:rPr>
                <w:rFonts w:ascii="Arial" w:hAnsi="Arial" w:cs="Arial"/>
                <w:sz w:val="16"/>
              </w:rPr>
              <w:lastRenderedPageBreak/>
              <w:t>Criar Especificação de requisitos</w:t>
            </w:r>
            <w:r w:rsidR="00115DBE" w:rsidRPr="00B9773C">
              <w:rPr>
                <w:rFonts w:ascii="Arial" w:hAnsi="Arial" w:cs="Arial"/>
                <w:sz w:val="16"/>
              </w:rPr>
              <w:t>, plano de iteração e Casos de teste</w:t>
            </w:r>
          </w:p>
        </w:tc>
        <w:tc>
          <w:tcPr>
            <w:tcW w:w="851" w:type="dxa"/>
            <w:noWrap/>
            <w:vAlign w:val="bottom"/>
          </w:tcPr>
          <w:p w:rsidR="00783AA2" w:rsidRPr="00B9773C" w:rsidRDefault="00491D53" w:rsidP="00783AA2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Pr="00B9773C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992" w:type="dxa"/>
            <w:noWrap/>
            <w:vAlign w:val="bottom"/>
          </w:tcPr>
          <w:p w:rsidR="00783AA2" w:rsidRPr="00B9773C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8</w:t>
            </w:r>
            <w:r w:rsidR="00783AA2" w:rsidRPr="00B9773C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783AA2" w:rsidRPr="00B9773C" w:rsidRDefault="00783AA2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MeuProjeto.Net</w:t>
            </w:r>
          </w:p>
        </w:tc>
        <w:tc>
          <w:tcPr>
            <w:tcW w:w="850" w:type="dxa"/>
            <w:noWrap/>
            <w:vAlign w:val="bottom"/>
          </w:tcPr>
          <w:p w:rsidR="00783AA2" w:rsidRPr="00B9773C" w:rsidRDefault="00783AA2" w:rsidP="00783AA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Pr="00B9773C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783AA2" w:rsidRPr="00B9773C" w:rsidRDefault="00B17A98" w:rsidP="00783AA2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803" w:type="dxa"/>
            <w:noWrap/>
            <w:vAlign w:val="bottom"/>
          </w:tcPr>
          <w:p w:rsidR="00783AA2" w:rsidRPr="00B9773C" w:rsidRDefault="00B17A98" w:rsidP="00783AA2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10</w:t>
            </w:r>
          </w:p>
        </w:tc>
      </w:tr>
      <w:tr w:rsidR="00D504F5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D504F5" w:rsidRPr="00B9773C" w:rsidRDefault="00D504F5" w:rsidP="00D504F5">
            <w:pPr>
              <w:widowControl/>
              <w:spacing w:line="240" w:lineRule="auto"/>
              <w:rPr>
                <w:rFonts w:ascii="Arial" w:hAnsi="Arial" w:cs="Arial"/>
                <w:sz w:val="16"/>
                <w:lang w:eastAsia="pt-BR"/>
              </w:rPr>
            </w:pPr>
            <w:r w:rsidRPr="00B9773C">
              <w:rPr>
                <w:rFonts w:ascii="Arial" w:hAnsi="Arial" w:cs="Arial"/>
                <w:sz w:val="16"/>
              </w:rPr>
              <w:t>Baixar e configur</w:t>
            </w:r>
            <w:r w:rsidR="00B9773C">
              <w:rPr>
                <w:rFonts w:ascii="Arial" w:hAnsi="Arial" w:cs="Arial"/>
                <w:sz w:val="16"/>
              </w:rPr>
              <w:t xml:space="preserve">ar ambiente de desenvolvimento </w:t>
            </w:r>
            <w:r w:rsidR="00B9773C" w:rsidRPr="00B9773C">
              <w:rPr>
                <w:rFonts w:ascii="Arial" w:hAnsi="Arial" w:cs="Arial"/>
                <w:sz w:val="16"/>
                <w:u w:val="single"/>
              </w:rPr>
              <w:t>A</w:t>
            </w:r>
            <w:r w:rsidRPr="00B9773C">
              <w:rPr>
                <w:rFonts w:ascii="Arial" w:hAnsi="Arial" w:cs="Arial"/>
                <w:sz w:val="16"/>
                <w:u w:val="single"/>
              </w:rPr>
              <w:t>ndroid</w:t>
            </w:r>
            <w:r w:rsidRPr="00B9773C">
              <w:rPr>
                <w:rFonts w:ascii="Arial" w:hAnsi="Arial" w:cs="Arial"/>
                <w:sz w:val="16"/>
              </w:rPr>
              <w:t xml:space="preserve">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Pr="00B9773C" w:rsidRDefault="00491D53" w:rsidP="00D504F5">
            <w:pPr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3</w:t>
            </w:r>
            <w:r w:rsidR="00D504F5" w:rsidRPr="00B9773C"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2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4</w:t>
            </w:r>
            <w:r w:rsidR="00D504F5" w:rsidRPr="00B9773C">
              <w:rPr>
                <w:rFonts w:ascii="Arial" w:hAnsi="Arial" w:cs="Arial"/>
                <w:sz w:val="16"/>
              </w:rPr>
              <w:t>0%</w:t>
            </w:r>
          </w:p>
        </w:tc>
        <w:tc>
          <w:tcPr>
            <w:tcW w:w="1276" w:type="dxa"/>
            <w:noWrap/>
            <w:vAlign w:val="bottom"/>
          </w:tcPr>
          <w:p w:rsidR="00D504F5" w:rsidRPr="00B9773C" w:rsidRDefault="00954B69" w:rsidP="00D504F5">
            <w:pPr>
              <w:jc w:val="right"/>
              <w:rPr>
                <w:rFonts w:ascii="Arial" w:hAnsi="Arial" w:cs="Arial"/>
                <w:sz w:val="16"/>
              </w:rPr>
            </w:pPr>
            <w:hyperlink r:id="rId7" w:history="1">
              <w:r w:rsidR="00D504F5" w:rsidRPr="00B9773C">
                <w:rPr>
                  <w:rStyle w:val="Hyperlink"/>
                  <w:rFonts w:ascii="Arial" w:hAnsi="Arial" w:cs="Arial"/>
                  <w:sz w:val="16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Pr="00B9773C" w:rsidRDefault="00D504F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D504F5" w:rsidRPr="00B9773C" w:rsidRDefault="00B17A98" w:rsidP="00D504F5">
            <w:pPr>
              <w:jc w:val="right"/>
              <w:rPr>
                <w:rFonts w:ascii="Arial" w:hAnsi="Arial" w:cs="Arial"/>
                <w:sz w:val="16"/>
              </w:rPr>
            </w:pPr>
            <w:r w:rsidRPr="00B9773C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803" w:type="dxa"/>
            <w:noWrap/>
            <w:vAlign w:val="bottom"/>
          </w:tcPr>
          <w:p w:rsidR="00D504F5" w:rsidRPr="00B9773C" w:rsidRDefault="00B17A98" w:rsidP="00D504F5">
            <w:pPr>
              <w:rPr>
                <w:rFonts w:ascii="Arial" w:hAnsi="Arial" w:cs="Arial"/>
                <w:color w:val="0563C1"/>
                <w:sz w:val="16"/>
                <w:u w:val="single"/>
              </w:rPr>
            </w:pPr>
            <w:r w:rsidRPr="00B9773C">
              <w:rPr>
                <w:rFonts w:ascii="Arial" w:hAnsi="Arial" w:cs="Arial"/>
                <w:sz w:val="16"/>
              </w:rPr>
              <w:t>5</w:t>
            </w:r>
          </w:p>
        </w:tc>
      </w:tr>
      <w:tr w:rsidR="001662B5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B9773C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  <w:tr w:rsidR="001662B5" w:rsidRPr="00B9773C" w:rsidTr="00B17A98">
        <w:trPr>
          <w:trHeight w:val="255"/>
        </w:trPr>
        <w:tc>
          <w:tcPr>
            <w:tcW w:w="1714" w:type="dxa"/>
            <w:noWrap/>
            <w:vAlign w:val="bottom"/>
          </w:tcPr>
          <w:p w:rsidR="001662B5" w:rsidRPr="00B9773C" w:rsidRDefault="001662B5" w:rsidP="00D504F5">
            <w:pPr>
              <w:widowControl/>
              <w:spacing w:line="240" w:lineRule="auto"/>
              <w:rPr>
                <w:rFonts w:ascii="Arial" w:hAnsi="Arial" w:cs="Arial"/>
                <w:sz w:val="16"/>
              </w:rPr>
            </w:pPr>
          </w:p>
        </w:tc>
        <w:tc>
          <w:tcPr>
            <w:tcW w:w="851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34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1276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50" w:type="dxa"/>
            <w:noWrap/>
            <w:vAlign w:val="bottom"/>
          </w:tcPr>
          <w:p w:rsidR="001662B5" w:rsidRPr="00B9773C" w:rsidRDefault="001662B5" w:rsidP="00D504F5">
            <w:pPr>
              <w:jc w:val="right"/>
              <w:rPr>
                <w:rFonts w:ascii="Arial" w:hAnsi="Arial" w:cs="Arial"/>
                <w:sz w:val="16"/>
              </w:rPr>
            </w:pPr>
          </w:p>
        </w:tc>
        <w:tc>
          <w:tcPr>
            <w:tcW w:w="803" w:type="dxa"/>
            <w:noWrap/>
            <w:vAlign w:val="bottom"/>
          </w:tcPr>
          <w:p w:rsidR="001662B5" w:rsidRPr="00B9773C" w:rsidRDefault="001662B5" w:rsidP="00D504F5">
            <w:pPr>
              <w:rPr>
                <w:rFonts w:ascii="Arial" w:hAnsi="Arial" w:cs="Arial"/>
                <w:sz w:val="16"/>
              </w:rPr>
            </w:pPr>
          </w:p>
        </w:tc>
      </w:tr>
    </w:tbl>
    <w:p w:rsidR="0095311D" w:rsidRPr="00B9773C" w:rsidRDefault="0095311D">
      <w:pPr>
        <w:pStyle w:val="Corpodetexto"/>
        <w:rPr>
          <w:sz w:val="18"/>
        </w:rPr>
      </w:pPr>
    </w:p>
    <w:p w:rsidR="0095311D" w:rsidRPr="00B9773C" w:rsidRDefault="0095311D">
      <w:pPr>
        <w:pStyle w:val="Ttulo1"/>
        <w:rPr>
          <w:b w:val="0"/>
          <w:sz w:val="22"/>
        </w:rPr>
      </w:pPr>
      <w:r w:rsidRPr="00B9773C">
        <w:rPr>
          <w:sz w:val="22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17A98">
            <w:pPr>
              <w:pStyle w:val="Corpodetexto"/>
              <w:ind w:left="0"/>
            </w:pPr>
            <w:r>
              <w:t>5</w:t>
            </w:r>
            <w:r w:rsidR="001662B5">
              <w:t>0</w:t>
            </w:r>
            <w:r w:rsidR="005A1EE9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 w:rsidP="00B17A98">
            <w:pPr>
              <w:pStyle w:val="Corpodetexto"/>
              <w:ind w:left="0"/>
            </w:pPr>
            <w:r>
              <w:t xml:space="preserve">Escolha </w:t>
            </w:r>
            <w:r w:rsidR="00B17A98">
              <w:t>da plataforma a ser definida ou mesclar a IDE SDK do Google Android com o Eclipse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B17A98">
            <w:pPr>
              <w:widowControl/>
              <w:spacing w:line="240" w:lineRule="auto"/>
            </w:pPr>
            <w:r>
              <w:t xml:space="preserve">Construção do caso de uso Cadastrar </w:t>
            </w:r>
            <w:r w:rsidR="00B17A98">
              <w:t>Borracharia</w:t>
            </w:r>
            <w:r w:rsidR="0091713B"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B17A98" w:rsidP="00323903">
            <w:pPr>
              <w:widowControl/>
              <w:spacing w:line="240" w:lineRule="auto"/>
            </w:pPr>
            <w:r>
              <w:t>Elton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B17A9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Toda documentação está em 85</w:t>
      </w:r>
      <w:r w:rsidR="00F405E1" w:rsidRPr="00F405E1">
        <w:rPr>
          <w:rFonts w:ascii="Times New Roman" w:hAnsi="Times New Roman"/>
          <w:color w:val="auto"/>
        </w:rPr>
        <w:t>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 xml:space="preserve">Configuração do ambiente de desenvolvimento foi instalada para que os treinamentos na ferramenta possa </w:t>
      </w:r>
      <w:r w:rsidRPr="00E9588E">
        <w:rPr>
          <w:rFonts w:ascii="Times New Roman" w:hAnsi="Times New Roman"/>
          <w:color w:val="auto"/>
        </w:rPr>
        <w:lastRenderedPageBreak/>
        <w:t>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B17A98">
      <w:pPr>
        <w:pStyle w:val="InfoBluelistitem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Para o Cadastro Borracharia foi definido e realizado testes de</w:t>
      </w:r>
      <w:r w:rsidR="00F405E1" w:rsidRPr="00BB3926">
        <w:rPr>
          <w:rFonts w:ascii="Times New Roman" w:hAnsi="Times New Roman"/>
          <w:color w:val="auto"/>
        </w:rPr>
        <w:t xml:space="preserve">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</w:t>
      </w:r>
      <w:r w:rsidR="00B9773C">
        <w:t>sicionada no GitHub</w:t>
      </w:r>
      <w:bookmarkStart w:id="1" w:name="_GoBack"/>
      <w:bookmarkEnd w:id="1"/>
      <w:r>
        <w:t>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B69" w:rsidRDefault="00954B69">
      <w:r>
        <w:separator/>
      </w:r>
    </w:p>
  </w:endnote>
  <w:endnote w:type="continuationSeparator" w:id="0">
    <w:p w:rsidR="00954B69" w:rsidRDefault="00954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r>
            <w:t xml:space="preserve">MeuProjeto.net,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B9773C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9773C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954B69">
            <w:fldChar w:fldCharType="begin"/>
          </w:r>
          <w:r w:rsidR="00954B69">
            <w:instrText xml:space="preserve"> NUMPAGES  \* MERGEFORMAT </w:instrText>
          </w:r>
          <w:r w:rsidR="00954B69">
            <w:fldChar w:fldCharType="separate"/>
          </w:r>
          <w:r w:rsidR="00B9773C" w:rsidRPr="00B9773C">
            <w:rPr>
              <w:rStyle w:val="Nmerodepgina"/>
              <w:noProof/>
            </w:rPr>
            <w:t>3</w:t>
          </w:r>
          <w:r w:rsidR="00954B69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B69" w:rsidRDefault="00954B69">
      <w:r>
        <w:separator/>
      </w:r>
    </w:p>
  </w:footnote>
  <w:footnote w:type="continuationSeparator" w:id="0">
    <w:p w:rsidR="00954B69" w:rsidRDefault="00954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B17A98" w:rsidP="005E24A3">
          <w:pPr>
            <w:pStyle w:val="Cabealho"/>
            <w:tabs>
              <w:tab w:val="clear" w:pos="4320"/>
              <w:tab w:val="clear" w:pos="8640"/>
            </w:tabs>
          </w:pPr>
          <w:r>
            <w:t>BorrLoc App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B17A98" w:rsidP="00B17A98">
          <w:r>
            <w:t xml:space="preserve">  Data:  15</w:t>
          </w:r>
          <w:r w:rsidR="00491D53">
            <w:t>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264FEB"/>
    <w:rsid w:val="003220DF"/>
    <w:rsid w:val="00323903"/>
    <w:rsid w:val="003A4CCB"/>
    <w:rsid w:val="003C7643"/>
    <w:rsid w:val="003E0AA6"/>
    <w:rsid w:val="004901D6"/>
    <w:rsid w:val="00491D53"/>
    <w:rsid w:val="004D115C"/>
    <w:rsid w:val="004E363F"/>
    <w:rsid w:val="0051628D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E768A"/>
    <w:rsid w:val="008F18AF"/>
    <w:rsid w:val="0091713B"/>
    <w:rsid w:val="009310F6"/>
    <w:rsid w:val="0095311D"/>
    <w:rsid w:val="00954B69"/>
    <w:rsid w:val="00993DB8"/>
    <w:rsid w:val="009D6FF4"/>
    <w:rsid w:val="009E308F"/>
    <w:rsid w:val="00A85FCB"/>
    <w:rsid w:val="00B17A98"/>
    <w:rsid w:val="00B20A98"/>
    <w:rsid w:val="00B46D12"/>
    <w:rsid w:val="00B9773C"/>
    <w:rsid w:val="00BB3926"/>
    <w:rsid w:val="00C21148"/>
    <w:rsid w:val="00D243F0"/>
    <w:rsid w:val="00D504F5"/>
    <w:rsid w:val="00DF39E9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2074</TotalTime>
  <Pages>3</Pages>
  <Words>558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Elton Farias</cp:lastModifiedBy>
  <cp:revision>29</cp:revision>
  <cp:lastPrinted>2013-09-26T21:07:00Z</cp:lastPrinted>
  <dcterms:created xsi:type="dcterms:W3CDTF">2013-09-26T20:46:00Z</dcterms:created>
  <dcterms:modified xsi:type="dcterms:W3CDTF">2013-10-23T23:31:00Z</dcterms:modified>
</cp:coreProperties>
</file>