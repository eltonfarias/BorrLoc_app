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EA6DAD">
      <w:pPr>
        <w:pStyle w:val="Ttulo"/>
      </w:pPr>
      <w:r>
        <w:t>BorrLoc</w:t>
      </w:r>
    </w:p>
    <w:p w:rsidR="00677219" w:rsidRPr="008A3368" w:rsidRDefault="00EA6DAD">
      <w:pPr>
        <w:pStyle w:val="Ttulo"/>
      </w:pPr>
      <w:r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 xml:space="preserve">Esse documento visa à especificação das características do projeto </w:t>
      </w:r>
      <w:r w:rsidR="00EA6DAD">
        <w:t xml:space="preserve">BorrLoc e a definição todos os processos de atividades, iterações que </w:t>
      </w:r>
      <w:r w:rsidR="001F376A">
        <w:t>estarão</w:t>
      </w:r>
      <w:r w:rsidR="00EA6DAD">
        <w:t xml:space="preserve"> presentes no aplicativo.</w:t>
      </w:r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5"/>
        <w:gridCol w:w="2083"/>
        <w:gridCol w:w="2047"/>
        <w:gridCol w:w="2047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1F376A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1405EF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  <w:tr w:rsidR="002F5C3B" w:rsidTr="001405EF">
        <w:tc>
          <w:tcPr>
            <w:tcW w:w="2345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88041287</w:t>
            </w:r>
          </w:p>
        </w:tc>
        <w:tc>
          <w:tcPr>
            <w:tcW w:w="2047" w:type="dxa"/>
          </w:tcPr>
          <w:p w:rsidR="002F5C3B" w:rsidRDefault="00EA6DAD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eltonxp@gmail.com</w:t>
            </w:r>
          </w:p>
        </w:tc>
      </w:tr>
    </w:tbl>
    <w:p w:rsidR="00677219" w:rsidRDefault="00677219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7D66E0" w:rsidRPr="00375681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</w:t>
      </w:r>
      <w:r w:rsidR="00EA6DAD">
        <w:rPr>
          <w:sz w:val="20"/>
          <w:szCs w:val="20"/>
        </w:rPr>
        <w:t>entado por práticas definidas pelo framework</w:t>
      </w:r>
      <w:r w:rsidRPr="00375681">
        <w:rPr>
          <w:sz w:val="20"/>
          <w:szCs w:val="20"/>
        </w:rPr>
        <w:t xml:space="preserve"> OpenUP</w:t>
      </w:r>
      <w:r w:rsidR="00EA6DAD">
        <w:rPr>
          <w:sz w:val="20"/>
          <w:szCs w:val="20"/>
        </w:rPr>
        <w:t>, utilizando os recursos do mesmo para o</w:t>
      </w:r>
      <w:r w:rsidRPr="00375681">
        <w:rPr>
          <w:sz w:val="20"/>
          <w:szCs w:val="20"/>
        </w:rPr>
        <w:t xml:space="preserve"> projeto.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de requisitos suplementares</w:t>
      </w:r>
      <w:r w:rsidR="00157085" w:rsidRPr="00375681">
        <w:rPr>
          <w:sz w:val="20"/>
          <w:szCs w:val="20"/>
        </w:rPr>
        <w:t xml:space="preserve"> e Plano de Iteração</w:t>
      </w:r>
      <w:r w:rsidRPr="00375681">
        <w:rPr>
          <w:sz w:val="20"/>
          <w:szCs w:val="20"/>
        </w:rPr>
        <w:t>.</w:t>
      </w:r>
      <w:r w:rsidR="0047276E" w:rsidRPr="00375681">
        <w:rPr>
          <w:sz w:val="20"/>
          <w:szCs w:val="20"/>
        </w:rPr>
        <w:t xml:space="preserve"> O projeto será gerenciado no </w:t>
      </w:r>
      <w:r w:rsidR="00EA6DAD">
        <w:rPr>
          <w:sz w:val="20"/>
          <w:szCs w:val="20"/>
        </w:rPr>
        <w:t>G</w:t>
      </w:r>
      <w:r w:rsidR="0047276E" w:rsidRPr="00375681">
        <w:rPr>
          <w:sz w:val="20"/>
          <w:szCs w:val="20"/>
        </w:rPr>
        <w:t>it</w:t>
      </w:r>
      <w:r w:rsidR="00EA6DAD">
        <w:rPr>
          <w:sz w:val="20"/>
          <w:szCs w:val="20"/>
        </w:rPr>
        <w:t>H</w:t>
      </w:r>
      <w:r w:rsidR="00780AE5" w:rsidRPr="00375681">
        <w:rPr>
          <w:sz w:val="20"/>
          <w:szCs w:val="20"/>
        </w:rPr>
        <w:t>ub</w:t>
      </w:r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StarU</w:t>
      </w:r>
      <w:r w:rsidR="00BB2F3D" w:rsidRPr="00375681">
        <w:rPr>
          <w:sz w:val="20"/>
          <w:szCs w:val="20"/>
        </w:rPr>
        <w:t>ML</w:t>
      </w:r>
      <w:r w:rsidR="00191EBA" w:rsidRPr="00375681">
        <w:rPr>
          <w:sz w:val="20"/>
          <w:szCs w:val="20"/>
        </w:rPr>
        <w:t xml:space="preserve">. Os testes serão realizados com </w:t>
      </w:r>
      <w:r w:rsidR="00E56E4A" w:rsidRPr="00375681">
        <w:rPr>
          <w:sz w:val="20"/>
          <w:szCs w:val="20"/>
        </w:rPr>
        <w:t>JUnit, Selenium</w:t>
      </w:r>
      <w:r w:rsidR="00191EBA" w:rsidRPr="00375681">
        <w:rPr>
          <w:sz w:val="20"/>
          <w:szCs w:val="20"/>
        </w:rPr>
        <w:t xml:space="preserve">. Ferramentas de Gerencia de Projeto como MSproject ou </w:t>
      </w:r>
      <w:r w:rsidR="00E56E4A" w:rsidRPr="00375681">
        <w:rPr>
          <w:sz w:val="20"/>
          <w:szCs w:val="20"/>
        </w:rPr>
        <w:t>OpenProject</w:t>
      </w:r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5"/>
      <w:bookmarkEnd w:id="6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08024F">
              <w:t xml:space="preserve">: Cadastro de </w:t>
            </w:r>
            <w:r w:rsidR="00EA6DAD">
              <w:t>borracharia</w:t>
            </w:r>
            <w:r w:rsidR="00677219" w:rsidRPr="00CA19BB">
              <w:br/>
            </w:r>
            <w:r>
              <w:t>Cenário</w:t>
            </w:r>
            <w:r w:rsidR="0008024F">
              <w:t xml:space="preserve"> Cadastro de </w:t>
            </w:r>
            <w:r w:rsidR="00EA6DAD">
              <w:t>borracharia</w:t>
            </w:r>
            <w:r w:rsidR="0008024F">
              <w:t xml:space="preserve"> com sucesso</w:t>
            </w:r>
          </w:p>
          <w:p w:rsidR="000E0472" w:rsidRPr="00CA19BB" w:rsidRDefault="000E0472" w:rsidP="003B647C">
            <w:pPr>
              <w:pStyle w:val="Corpodetexto"/>
              <w:spacing w:before="60"/>
              <w:ind w:left="360"/>
            </w:pPr>
            <w:r>
              <w:t xml:space="preserve">Estudo aprofundado na </w:t>
            </w:r>
            <w:r w:rsidR="001F376A">
              <w:t>Linguagem A</w:t>
            </w:r>
            <w:r w:rsidR="003B647C">
              <w:t>ndroid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6DAD">
            <w:pPr>
              <w:pStyle w:val="Corpodetexto"/>
              <w:spacing w:before="60"/>
              <w:ind w:left="0"/>
            </w:pPr>
            <w:r>
              <w:t>29</w:t>
            </w:r>
            <w:r w:rsidR="003B647C">
              <w:t>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3B647C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lastRenderedPageBreak/>
        <w:t>Deployment e Distribuição</w:t>
      </w:r>
    </w:p>
    <w:p w:rsidR="001F376A" w:rsidRDefault="003B647C" w:rsidP="004F2A0C">
      <w:pPr>
        <w:pStyle w:val="Corpodetexto"/>
      </w:pPr>
      <w:r w:rsidRPr="003F78EB">
        <w:t xml:space="preserve">O </w:t>
      </w:r>
      <w:r w:rsidR="00EA6DAD">
        <w:t>app tem como atualização e seu deploy no repositório do G</w:t>
      </w:r>
      <w:r w:rsidR="00300460" w:rsidRPr="003F78EB">
        <w:t>it</w:t>
      </w:r>
      <w:r w:rsidR="00EA6DAD">
        <w:t>H</w:t>
      </w:r>
      <w:r w:rsidR="00300460" w:rsidRPr="003F78EB">
        <w:t>ub</w:t>
      </w:r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As atualizações da documentação obedecerá critérios estabelecidos pelo colaborador do </w:t>
      </w:r>
      <w:r w:rsidR="001F376A">
        <w:t>projeto</w:t>
      </w:r>
      <w:r w:rsidR="00701248" w:rsidRPr="003F78EB">
        <w:t>.</w:t>
      </w:r>
      <w:r w:rsidR="00EB30D4" w:rsidRPr="003F78EB">
        <w:t xml:space="preserve"> </w:t>
      </w:r>
    </w:p>
    <w:p w:rsidR="004F2A0C" w:rsidRPr="003F78EB" w:rsidRDefault="001F376A" w:rsidP="004F2A0C">
      <w:pPr>
        <w:pStyle w:val="Corpodetexto"/>
      </w:pPr>
      <w:r>
        <w:t>A codificaçã</w:t>
      </w:r>
      <w:r w:rsidR="003B03E4">
        <w:t>o</w:t>
      </w:r>
      <w:bookmarkStart w:id="7" w:name="_GoBack"/>
      <w:bookmarkEnd w:id="7"/>
      <w:r w:rsidR="00EB30D4" w:rsidRPr="003F78EB">
        <w:t xml:space="preserve"> o versionamento </w:t>
      </w:r>
      <w:r>
        <w:t xml:space="preserve">em primeiro momento será para o dia </w:t>
      </w:r>
      <w:r w:rsidR="00EB30D4" w:rsidRPr="003F78EB">
        <w:t>30 de outubro</w:t>
      </w:r>
      <w:r>
        <w:t xml:space="preserve"> de 2013,</w:t>
      </w:r>
      <w:r w:rsidR="00EB30D4" w:rsidRPr="003F78EB">
        <w:t xml:space="preserve"> onde seguirá para sua segunda parte em 2014. Os testes no ambiente de produção ocorrerá tanto na plataforma </w:t>
      </w:r>
      <w:r>
        <w:t>A</w:t>
      </w:r>
      <w:r w:rsidR="00EB30D4" w:rsidRPr="003F78EB">
        <w:t>ndroid com</w:t>
      </w:r>
      <w:r>
        <w:t>o também através da plataforma Eclipse.</w:t>
      </w:r>
    </w:p>
    <w:p w:rsidR="00677219" w:rsidRDefault="00677219">
      <w:pPr>
        <w:pStyle w:val="Ttulo1"/>
      </w:pPr>
      <w:r>
        <w:t>Lições Aprendidas</w:t>
      </w:r>
    </w:p>
    <w:p w:rsidR="004F2A0C" w:rsidRPr="003F78EB" w:rsidRDefault="004F2A0C" w:rsidP="004F2A0C">
      <w:pPr>
        <w:pStyle w:val="Corpodetexto"/>
      </w:pPr>
      <w:r w:rsidRPr="003F78EB">
        <w:t>Para aplicações futuras</w:t>
      </w: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BA" w:rsidRDefault="00B40EBA">
      <w:r>
        <w:separator/>
      </w:r>
    </w:p>
  </w:endnote>
  <w:endnote w:type="continuationSeparator" w:id="0">
    <w:p w:rsidR="00B40EBA" w:rsidRDefault="00B4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3B03E4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3B03E4">
            <w:rPr>
              <w:rStyle w:val="Nmerodepgina"/>
              <w:noProof/>
            </w:rPr>
            <w:t>1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r w:rsidR="00B40EBA">
            <w:fldChar w:fldCharType="begin"/>
          </w:r>
          <w:r w:rsidR="00B40EBA">
            <w:instrText xml:space="preserve"> NUMPAGES  \* MERGEFORMAT </w:instrText>
          </w:r>
          <w:r w:rsidR="00B40EBA">
            <w:fldChar w:fldCharType="separate"/>
          </w:r>
          <w:r w:rsidR="003B03E4" w:rsidRPr="003B03E4">
            <w:rPr>
              <w:rStyle w:val="Nmerodepgina"/>
              <w:noProof/>
              <w:lang w:val="en-US"/>
            </w:rPr>
            <w:t>2</w:t>
          </w:r>
          <w:r w:rsidR="00B40EBA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BA" w:rsidRDefault="00B40EBA">
      <w:r>
        <w:separator/>
      </w:r>
    </w:p>
  </w:footnote>
  <w:footnote w:type="continuationSeparator" w:id="0">
    <w:p w:rsidR="00B40EBA" w:rsidRDefault="00B40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EA6DAD" w:rsidP="00EA6DAD">
          <w:r>
            <w:t>BorrLoc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1405EF">
          <w:r>
            <w:t xml:space="preserve">  Data: 22/09/2013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1F376A"/>
    <w:rsid w:val="002013C4"/>
    <w:rsid w:val="002F5C3B"/>
    <w:rsid w:val="00300460"/>
    <w:rsid w:val="00375681"/>
    <w:rsid w:val="003B03E4"/>
    <w:rsid w:val="003B647C"/>
    <w:rsid w:val="003D25B8"/>
    <w:rsid w:val="003D61CB"/>
    <w:rsid w:val="003F78EB"/>
    <w:rsid w:val="0047276E"/>
    <w:rsid w:val="00474BE6"/>
    <w:rsid w:val="004F2A0C"/>
    <w:rsid w:val="004F4A3E"/>
    <w:rsid w:val="00610488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946470"/>
    <w:rsid w:val="009E559A"/>
    <w:rsid w:val="00A75F3C"/>
    <w:rsid w:val="00AD2E73"/>
    <w:rsid w:val="00B40EBA"/>
    <w:rsid w:val="00BB2F3D"/>
    <w:rsid w:val="00BC2E59"/>
    <w:rsid w:val="00C34C28"/>
    <w:rsid w:val="00CA19BB"/>
    <w:rsid w:val="00D55B6A"/>
    <w:rsid w:val="00D57E19"/>
    <w:rsid w:val="00D9116D"/>
    <w:rsid w:val="00DE1B01"/>
    <w:rsid w:val="00E235F9"/>
    <w:rsid w:val="00E56E4A"/>
    <w:rsid w:val="00E61949"/>
    <w:rsid w:val="00EA6DAD"/>
    <w:rsid w:val="00EB30D4"/>
    <w:rsid w:val="00ED6FF6"/>
    <w:rsid w:val="00EE284F"/>
    <w:rsid w:val="00F15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6C495F-A694-4150-B48E-6405BC0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166DC-6B68-4C79-A8BD-14DEB28D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55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Elton</cp:lastModifiedBy>
  <cp:revision>20</cp:revision>
  <cp:lastPrinted>2013-09-25T03:15:00Z</cp:lastPrinted>
  <dcterms:created xsi:type="dcterms:W3CDTF">2013-09-25T19:03:00Z</dcterms:created>
  <dcterms:modified xsi:type="dcterms:W3CDTF">2013-10-03T15:01:00Z</dcterms:modified>
</cp:coreProperties>
</file>