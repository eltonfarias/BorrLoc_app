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1F0E72">
      <w:pPr>
        <w:pStyle w:val="Ttulo"/>
        <w:rPr>
          <w:lang w:val="pt-BR"/>
        </w:rPr>
      </w:pPr>
      <w:r>
        <w:t>BorrLoc App</w:t>
      </w:r>
    </w:p>
    <w:p w:rsidR="001F0E72" w:rsidRDefault="001F0E72">
      <w:pPr>
        <w:pStyle w:val="Ttulo"/>
      </w:pPr>
    </w:p>
    <w:p w:rsidR="00317164" w:rsidRDefault="00317164">
      <w:pPr>
        <w:pStyle w:val="Ttulo"/>
      </w:pPr>
      <w:r>
        <w:t>Visão do Sistema</w:t>
      </w:r>
    </w:p>
    <w:p w:rsidR="00317164" w:rsidRDefault="00317164">
      <w:pPr>
        <w:rPr>
          <w:lang w:val="pt-BR"/>
        </w:rPr>
      </w:pPr>
    </w:p>
    <w:p w:rsidR="001F0E72" w:rsidRPr="00406B51" w:rsidRDefault="001F0E72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bookmarkEnd w:id="4"/>
    <w:bookmarkEnd w:id="5"/>
    <w:p w:rsidR="00AB0344" w:rsidRDefault="00AB0344" w:rsidP="00AB0344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</w:p>
    <w:p w:rsidR="00AB0344" w:rsidRPr="00F957AD" w:rsidRDefault="00AB0344" w:rsidP="00AB0344">
      <w:pPr>
        <w:pStyle w:val="Ttulo1"/>
        <w:numPr>
          <w:ilvl w:val="0"/>
          <w:numId w:val="0"/>
        </w:numPr>
        <w:ind w:left="720"/>
        <w:rPr>
          <w:rFonts w:cs="Arial"/>
          <w:b w:val="0"/>
          <w:sz w:val="20"/>
          <w:lang w:val="pt-BR"/>
        </w:rPr>
      </w:pPr>
      <w:r w:rsidRPr="00F957AD">
        <w:rPr>
          <w:rFonts w:cs="Arial"/>
          <w:b w:val="0"/>
          <w:sz w:val="20"/>
          <w:lang w:val="pt-BR"/>
        </w:rPr>
        <w:t>Este projeto vai ser desenvolvido como trabalho final da disciplina de Projeto</w:t>
      </w:r>
      <w:r w:rsidR="006C3FCE">
        <w:rPr>
          <w:rFonts w:cs="Arial"/>
          <w:b w:val="0"/>
          <w:sz w:val="20"/>
          <w:lang w:val="pt-BR"/>
        </w:rPr>
        <w:t xml:space="preserve"> de Software e está direcionado à desenvolver uma aplicação android para localização de borracharias na região metropolitana de Recife – Pernambuco.</w:t>
      </w:r>
    </w:p>
    <w:p w:rsidR="00AB0344" w:rsidRPr="00AB0344" w:rsidRDefault="00AB0344" w:rsidP="00AB0344">
      <w:pPr>
        <w:rPr>
          <w:lang w:val="pt-BR"/>
        </w:rPr>
      </w:pPr>
    </w:p>
    <w:p w:rsidR="00317164" w:rsidRPr="00AB0344" w:rsidRDefault="00317164" w:rsidP="00AB0344">
      <w:pPr>
        <w:pStyle w:val="Ttulo1"/>
        <w:rPr>
          <w:lang w:val="pt-BR"/>
        </w:rPr>
      </w:pPr>
      <w:r w:rsidRPr="00AB0344"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BB676E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3E7D" w:rsidRDefault="006122D4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 dificuldade</w:t>
            </w:r>
            <w:r w:rsidR="006C3FCE">
              <w:rPr>
                <w:rFonts w:ascii="Arial" w:hAnsi="Arial" w:cs="Arial"/>
              </w:rPr>
              <w:t xml:space="preserve"> para </w:t>
            </w:r>
            <w:r w:rsidR="00363E7D">
              <w:rPr>
                <w:rFonts w:ascii="Arial" w:hAnsi="Arial" w:cs="Arial"/>
              </w:rPr>
              <w:t>conseguir informações das borracharias na web e provedores de busca.</w:t>
            </w:r>
          </w:p>
          <w:p w:rsidR="00363E7D" w:rsidRDefault="00363E7D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Dificuldade de obter dados como telephone e nome do borracheiro.</w:t>
            </w:r>
          </w:p>
          <w:p w:rsidR="00317164" w:rsidRPr="000718A3" w:rsidRDefault="00363E7D" w:rsidP="000718A3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passos utilizandos</w:t>
            </w:r>
            <w:r w:rsidR="000718A3">
              <w:rPr>
                <w:rFonts w:ascii="Arial" w:hAnsi="Arial" w:cs="Arial"/>
              </w:rPr>
              <w:t xml:space="preserve"> para obter informação incompleta</w:t>
            </w:r>
            <w:r>
              <w:rPr>
                <w:rFonts w:ascii="Arial" w:hAnsi="Arial" w:cs="Arial"/>
              </w:rPr>
              <w:t xml:space="preserve"> nas ferramentas de mapas</w:t>
            </w:r>
            <w:r w:rsidR="000718A3">
              <w:rPr>
                <w:rFonts w:ascii="Arial" w:hAnsi="Arial" w:cs="Arial"/>
              </w:rPr>
              <w:t xml:space="preserve"> online.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E1F7F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056AFE" w:rsidP="00BB676E">
            <w:pPr>
              <w:pStyle w:val="InfoBlue"/>
            </w:pPr>
            <w:r>
              <w:t xml:space="preserve">Afeta os usuários </w:t>
            </w:r>
            <w:r w:rsidR="006122D4">
              <w:t>que procuram borracharias na região metropolitana de Recife.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72B9" w:rsidRDefault="006122D4" w:rsidP="002072B9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Risco de integridade fisica e do veiculo.</w:t>
            </w:r>
          </w:p>
          <w:p w:rsidR="00317164" w:rsidRPr="00363E7D" w:rsidRDefault="00317164" w:rsidP="00BB676E">
            <w:pPr>
              <w:pStyle w:val="InfoBlue"/>
              <w:numPr>
                <w:ilvl w:val="0"/>
                <w:numId w:val="0"/>
              </w:numPr>
              <w:ind w:left="765"/>
            </w:pP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6122D4" w:rsidP="00BB676E">
            <w:pPr>
              <w:pStyle w:val="InfoBlue"/>
            </w:pPr>
            <w:r>
              <w:t>Sistema de localização de borracharia.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7D6EEB" w:rsidRDefault="007D6EEB" w:rsidP="007D6EEB">
      <w:pPr>
        <w:pStyle w:val="Corpodetexto"/>
      </w:pPr>
    </w:p>
    <w:p w:rsidR="007D6EEB" w:rsidRPr="00F957AD" w:rsidRDefault="007D6EEB" w:rsidP="007D6EEB">
      <w:pPr>
        <w:pStyle w:val="Corpodetexto"/>
        <w:rPr>
          <w:rFonts w:ascii="Arial" w:hAnsi="Arial" w:cs="Arial"/>
        </w:rPr>
      </w:pPr>
      <w:r w:rsidRPr="00F957AD">
        <w:rPr>
          <w:rFonts w:ascii="Arial" w:hAnsi="Arial" w:cs="Arial"/>
        </w:rPr>
        <w:t>O app android BorrLoc não possui concorr</w:t>
      </w:r>
      <w:r w:rsidR="006C3FCE">
        <w:rPr>
          <w:rFonts w:ascii="Arial" w:hAnsi="Arial" w:cs="Arial"/>
        </w:rPr>
        <w:t>ente no repositorio do Google “</w:t>
      </w:r>
      <w:r w:rsidRPr="00F957AD">
        <w:rPr>
          <w:rFonts w:ascii="Arial" w:hAnsi="Arial" w:cs="Arial"/>
        </w:rPr>
        <w:t>Google Play</w:t>
      </w:r>
      <w:r w:rsidR="006C3FCE">
        <w:rPr>
          <w:rFonts w:ascii="Arial" w:hAnsi="Arial" w:cs="Arial"/>
        </w:rPr>
        <w:t xml:space="preserve"> Store</w:t>
      </w:r>
      <w:r w:rsidRPr="00F957AD">
        <w:rPr>
          <w:rFonts w:ascii="Arial" w:hAnsi="Arial" w:cs="Arial"/>
        </w:rPr>
        <w:t xml:space="preserve">”, na qual utilizando o GPS do cellular conectado a um link de internet da operadora, sera possível indentificar </w:t>
      </w:r>
      <w:r w:rsidR="006C3FCE">
        <w:rPr>
          <w:rFonts w:ascii="Arial" w:hAnsi="Arial" w:cs="Arial"/>
        </w:rPr>
        <w:t>no mapa uma borracharia mais pró</w:t>
      </w:r>
      <w:r w:rsidRPr="00F957AD">
        <w:rPr>
          <w:rFonts w:ascii="Arial" w:hAnsi="Arial" w:cs="Arial"/>
        </w:rPr>
        <w:t>xima de onde o usuário está localizado.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7D3C8A" w:rsidP="00BB676E">
            <w:pPr>
              <w:pStyle w:val="InfoBlue"/>
            </w:pPr>
            <w:r>
              <w:t>Usuários do Sistema Android</w:t>
            </w:r>
            <w:r w:rsidR="006122D4">
              <w:t xml:space="preserve"> interessado em usar borracharias.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7D3C8A" w:rsidP="006122D4">
            <w:pPr>
              <w:pStyle w:val="InfoBlue"/>
            </w:pPr>
            <w:r w:rsidRPr="00363E7D">
              <w:t xml:space="preserve">ajuda indispensável para socorro de usuário de </w:t>
            </w:r>
            <w:r w:rsidR="002D6F82" w:rsidRPr="00363E7D">
              <w:t xml:space="preserve">automóveis e motocicletas, </w:t>
            </w:r>
            <w:r w:rsidR="006122D4">
              <w:t>que procuram utilizar busca através de GPS.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BB676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BB676E">
              <w:rPr>
                <w:lang w:val="pt-BR"/>
              </w:rPr>
              <w:t>BorrLoc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317164" w:rsidP="003B5BB2">
            <w:pPr>
              <w:pStyle w:val="InfoBlue"/>
            </w:pPr>
            <w:r w:rsidRPr="00363E7D">
              <w:t xml:space="preserve"> </w:t>
            </w:r>
            <w:r w:rsidR="00BB676E">
              <w:t>É um sistema de busca em tempo real de borracharia baseado na localizaç</w:t>
            </w:r>
            <w:r w:rsidR="003B5BB2">
              <w:t>ão do GPS</w:t>
            </w:r>
            <w:r w:rsidR="00BB676E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7D6EEB" w:rsidP="006E1F7F">
            <w:pPr>
              <w:pStyle w:val="InfoBlue"/>
            </w:pPr>
            <w:r>
              <w:t>O usuário que utilizar o aplicativo terá como principal benefício a localização de forma rápida e precisa de onde a borr</w:t>
            </w:r>
            <w:r w:rsidR="006E1F7F">
              <w:t>acharia mais próxima está perto, permitindo cadastrar borracharias e localizar o usuário através do GPS.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2D6F82" w:rsidP="00BB676E">
            <w:pPr>
              <w:pStyle w:val="InfoBlue"/>
            </w:pPr>
            <w: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63E7D" w:rsidRDefault="0045609E" w:rsidP="006C3FCE">
            <w:pPr>
              <w:pStyle w:val="InfoBlue"/>
            </w:pPr>
            <w:r>
              <w:t>O produto será inédito para localizaç</w:t>
            </w:r>
            <w:r w:rsidR="001A1156">
              <w:t>ão de borracharia em tempo real, pois não</w:t>
            </w:r>
            <w:r w:rsidR="006C3FCE">
              <w:t xml:space="preserve"> existe nenhum app nas plataforma</w:t>
            </w:r>
            <w:r w:rsidR="001A1156">
              <w:t xml:space="preserve"> </w:t>
            </w:r>
            <w:r w:rsidR="006C3FCE">
              <w:t>Android.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Pr="00363E7D" w:rsidRDefault="00317164" w:rsidP="00BB676E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6E1F7F">
        <w:trPr>
          <w:tblHeader/>
        </w:trPr>
        <w:tc>
          <w:tcPr>
            <w:tcW w:w="189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bCs/>
                <w:lang w:val="pt-BR"/>
              </w:rPr>
              <w:t>Elton</w:t>
            </w:r>
          </w:p>
        </w:tc>
        <w:tc>
          <w:tcPr>
            <w:tcW w:w="261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 w:rsidRPr="006E1F7F">
              <w:rPr>
                <w:rFonts w:ascii="Arial" w:hAnsi="Arial" w:cs="Arial"/>
                <w:bCs/>
                <w:lang w:val="pt-BR"/>
              </w:rPr>
              <w:t>Gerente do Projeto</w:t>
            </w:r>
          </w:p>
        </w:tc>
        <w:tc>
          <w:tcPr>
            <w:tcW w:w="3960" w:type="dxa"/>
          </w:tcPr>
          <w:p w:rsidR="006E1F7F" w:rsidRPr="001F0B2D" w:rsidRDefault="006E1F7F" w:rsidP="006E1F7F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Atribuições de</w:t>
            </w:r>
            <w:r w:rsidRPr="006C3FCE">
              <w:rPr>
                <w:rFonts w:ascii="Arial" w:hAnsi="Arial" w:cs="Arial"/>
                <w:lang w:val="pt-BR"/>
              </w:rPr>
              <w:t xml:space="preserve"> caráter</w:t>
            </w:r>
            <w:r w:rsidRPr="001F0B2D">
              <w:rPr>
                <w:rFonts w:ascii="Arial" w:hAnsi="Arial" w:cs="Arial"/>
              </w:rPr>
              <w:t xml:space="preserve"> </w:t>
            </w:r>
          </w:p>
          <w:p w:rsidR="006E1F7F" w:rsidRPr="001F0B2D" w:rsidRDefault="006E1F7F" w:rsidP="006E1F7F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</w:rPr>
              <w:t>decisório e estratégico quanto ao rumo do projeto.</w:t>
            </w:r>
          </w:p>
        </w:tc>
      </w:tr>
      <w:tr w:rsidR="00E9239E" w:rsidRPr="00C24685">
        <w:tc>
          <w:tcPr>
            <w:tcW w:w="1890" w:type="dxa"/>
          </w:tcPr>
          <w:p w:rsidR="00E9239E" w:rsidRPr="001F0B2D" w:rsidRDefault="006122D4" w:rsidP="00612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app</w:t>
            </w:r>
          </w:p>
        </w:tc>
        <w:tc>
          <w:tcPr>
            <w:tcW w:w="2610" w:type="dxa"/>
          </w:tcPr>
          <w:p w:rsidR="00E9239E" w:rsidRPr="001F0B2D" w:rsidRDefault="006E1F7F" w:rsidP="002072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Sistema</w:t>
            </w:r>
          </w:p>
        </w:tc>
        <w:tc>
          <w:tcPr>
            <w:tcW w:w="3960" w:type="dxa"/>
          </w:tcPr>
          <w:p w:rsidR="00E9239E" w:rsidRPr="001F0B2D" w:rsidRDefault="007C03E3" w:rsidP="007C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app responsavel para utilização do software e acesso à suas devidas funcionalidades.</w:t>
            </w:r>
          </w:p>
        </w:tc>
      </w:tr>
      <w:tr w:rsidR="00696165" w:rsidRPr="00C24685">
        <w:tc>
          <w:tcPr>
            <w:tcW w:w="1890" w:type="dxa"/>
          </w:tcPr>
          <w:p w:rsidR="00696165" w:rsidRPr="001F0B2D" w:rsidRDefault="006E1F7F" w:rsidP="00E923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Jarley</w:t>
            </w:r>
          </w:p>
        </w:tc>
        <w:tc>
          <w:tcPr>
            <w:tcW w:w="2610" w:type="dxa"/>
          </w:tcPr>
          <w:p w:rsidR="00696165" w:rsidRPr="001F0B2D" w:rsidRDefault="006E1F7F" w:rsidP="002072B9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de Projeto</w:t>
            </w:r>
          </w:p>
        </w:tc>
        <w:tc>
          <w:tcPr>
            <w:tcW w:w="3960" w:type="dxa"/>
          </w:tcPr>
          <w:p w:rsidR="00696165" w:rsidRPr="001F0B2D" w:rsidRDefault="00696165" w:rsidP="00E9239E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do projeto do aplicativo para melhores praticas e analise do processo e desenvolvimento do software.</w:t>
            </w:r>
          </w:p>
        </w:tc>
      </w:tr>
      <w:tr w:rsidR="009D5009" w:rsidRPr="00C24685">
        <w:tc>
          <w:tcPr>
            <w:tcW w:w="1890" w:type="dxa"/>
          </w:tcPr>
          <w:p w:rsidR="009D5009" w:rsidRPr="001F0B2D" w:rsidRDefault="009D5009" w:rsidP="00E9239E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9D5009" w:rsidRPr="001F0B2D" w:rsidRDefault="009D5009" w:rsidP="002072B9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9D5009" w:rsidRPr="001F0B2D" w:rsidRDefault="009D5009" w:rsidP="00696165">
            <w:pPr>
              <w:rPr>
                <w:rFonts w:ascii="Arial" w:hAnsi="Arial" w:cs="Arial"/>
              </w:rPr>
            </w:pP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2A5974" w:rsidRDefault="002A5974" w:rsidP="00BB676E">
      <w:pPr>
        <w:pStyle w:val="InfoBlue"/>
        <w:numPr>
          <w:ilvl w:val="0"/>
          <w:numId w:val="0"/>
        </w:numPr>
        <w:ind w:left="765"/>
      </w:pPr>
    </w:p>
    <w:p w:rsidR="00F957AD" w:rsidRDefault="002A5974" w:rsidP="002A5974">
      <w:pPr>
        <w:pStyle w:val="Corpodetexto"/>
        <w:rPr>
          <w:rFonts w:ascii="Arial" w:hAnsi="Arial" w:cs="Arial"/>
          <w:lang w:val="pt-BR"/>
        </w:rPr>
      </w:pPr>
      <w:r w:rsidRPr="002A5974">
        <w:rPr>
          <w:rFonts w:ascii="Arial" w:hAnsi="Arial" w:cs="Arial"/>
          <w:lang w:val="pt-BR"/>
        </w:rPr>
        <w:t>O Sistema proposto empregará Plataforma Web,</w:t>
      </w:r>
      <w:r w:rsidR="0098758E">
        <w:rPr>
          <w:rFonts w:ascii="Arial" w:hAnsi="Arial" w:cs="Arial"/>
          <w:lang w:val="pt-BR"/>
        </w:rPr>
        <w:t xml:space="preserve"> utilizando a arquitetura </w:t>
      </w:r>
      <w:r w:rsidR="006E1F7F">
        <w:rPr>
          <w:rFonts w:ascii="Arial" w:hAnsi="Arial" w:cs="Arial"/>
          <w:lang w:val="pt-BR"/>
        </w:rPr>
        <w:t>A</w:t>
      </w:r>
      <w:r w:rsidR="006C3FCE">
        <w:rPr>
          <w:rFonts w:ascii="Arial" w:hAnsi="Arial" w:cs="Arial"/>
          <w:lang w:val="pt-BR"/>
        </w:rPr>
        <w:t xml:space="preserve">ndroid a partir da versão </w:t>
      </w:r>
      <w:r w:rsidR="0098758E">
        <w:rPr>
          <w:rFonts w:ascii="Arial" w:hAnsi="Arial" w:cs="Arial"/>
          <w:lang w:val="pt-BR"/>
        </w:rPr>
        <w:t>3</w:t>
      </w:r>
      <w:r w:rsidR="006C3FCE">
        <w:rPr>
          <w:rFonts w:ascii="Arial" w:hAnsi="Arial" w:cs="Arial"/>
          <w:lang w:val="pt-BR"/>
        </w:rPr>
        <w:t xml:space="preserve">, </w:t>
      </w:r>
      <w:r w:rsidR="006C3FCE" w:rsidRPr="002A5974">
        <w:rPr>
          <w:rFonts w:ascii="Arial" w:hAnsi="Arial" w:cs="Arial"/>
          <w:lang w:val="pt-BR"/>
        </w:rPr>
        <w:t>podendo</w:t>
      </w:r>
      <w:r w:rsidRPr="002A5974">
        <w:rPr>
          <w:rFonts w:ascii="Arial" w:hAnsi="Arial" w:cs="Arial"/>
          <w:lang w:val="pt-BR"/>
        </w:rPr>
        <w:t xml:space="preserve"> ser acessado</w:t>
      </w:r>
      <w:r w:rsidR="0098758E">
        <w:rPr>
          <w:rFonts w:ascii="Arial" w:hAnsi="Arial" w:cs="Arial"/>
          <w:lang w:val="pt-BR"/>
        </w:rPr>
        <w:t xml:space="preserve"> por meio de qualquer smartphone</w:t>
      </w:r>
      <w:r w:rsidRPr="002A5974">
        <w:rPr>
          <w:rFonts w:ascii="Arial" w:hAnsi="Arial" w:cs="Arial"/>
          <w:lang w:val="pt-BR"/>
        </w:rPr>
        <w:t xml:space="preserve"> conectado à </w:t>
      </w:r>
      <w:r>
        <w:rPr>
          <w:rFonts w:ascii="Arial" w:hAnsi="Arial" w:cs="Arial"/>
          <w:lang w:val="pt-BR"/>
        </w:rPr>
        <w:t>internet da operadora de celular</w:t>
      </w:r>
      <w:r w:rsidRPr="002A5974">
        <w:rPr>
          <w:rFonts w:ascii="Arial" w:hAnsi="Arial" w:cs="Arial"/>
          <w:lang w:val="pt-BR"/>
        </w:rPr>
        <w:t xml:space="preserve">. Tal solução utiliza Softwares Livres, dispensando a aquisição de licenças. Toda essa estrutura está apoiada nas tecnologias: </w:t>
      </w:r>
      <w:r w:rsidR="00F957AD">
        <w:rPr>
          <w:rFonts w:ascii="Arial" w:hAnsi="Arial" w:cs="Arial"/>
          <w:lang w:val="pt-BR"/>
        </w:rPr>
        <w:t>Java</w:t>
      </w:r>
      <w:r w:rsidR="0098758E">
        <w:rPr>
          <w:rFonts w:ascii="Arial" w:hAnsi="Arial" w:cs="Arial"/>
          <w:lang w:val="pt-BR"/>
        </w:rPr>
        <w:t xml:space="preserve"> EE</w:t>
      </w:r>
      <w:r w:rsidRPr="002A5974">
        <w:rPr>
          <w:rFonts w:ascii="Arial" w:hAnsi="Arial" w:cs="Arial"/>
          <w:lang w:val="pt-BR"/>
        </w:rPr>
        <w:t xml:space="preserve"> (Linguagem de Programação), </w:t>
      </w:r>
      <w:r w:rsidR="00F957AD">
        <w:rPr>
          <w:rFonts w:ascii="Arial" w:hAnsi="Arial" w:cs="Arial"/>
          <w:lang w:val="pt-BR"/>
        </w:rPr>
        <w:t>Android</w:t>
      </w:r>
      <w:r w:rsidR="00596148">
        <w:rPr>
          <w:rFonts w:ascii="Arial" w:hAnsi="Arial" w:cs="Arial"/>
          <w:lang w:val="pt-BR"/>
        </w:rPr>
        <w:t xml:space="preserve"> IDE e </w:t>
      </w:r>
      <w:r w:rsidRPr="002A5974">
        <w:rPr>
          <w:rFonts w:ascii="Arial" w:hAnsi="Arial" w:cs="Arial"/>
          <w:lang w:val="pt-BR"/>
        </w:rPr>
        <w:t>Banco de Dados</w:t>
      </w:r>
      <w:r w:rsidR="00F957AD">
        <w:rPr>
          <w:rFonts w:ascii="Arial" w:hAnsi="Arial" w:cs="Arial"/>
          <w:lang w:val="pt-BR"/>
        </w:rPr>
        <w:t xml:space="preserve"> Nativo</w:t>
      </w:r>
      <w:r w:rsidRPr="002A5974">
        <w:rPr>
          <w:rFonts w:ascii="Arial" w:hAnsi="Arial" w:cs="Arial"/>
          <w:lang w:val="pt-BR"/>
        </w:rPr>
        <w:t xml:space="preserve"> e Apache (Serv</w:t>
      </w:r>
      <w:r w:rsidR="00F957AD">
        <w:rPr>
          <w:rFonts w:ascii="Arial" w:hAnsi="Arial" w:cs="Arial"/>
          <w:lang w:val="pt-BR"/>
        </w:rPr>
        <w:t>idor Web), hospedadas em um datacenter</w:t>
      </w:r>
      <w:r w:rsidR="006122D4">
        <w:rPr>
          <w:rFonts w:ascii="Arial" w:hAnsi="Arial" w:cs="Arial"/>
          <w:lang w:val="pt-BR"/>
        </w:rPr>
        <w:t>.</w:t>
      </w:r>
    </w:p>
    <w:p w:rsidR="0045609E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45609E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6122D4" w:rsidRDefault="006122D4" w:rsidP="002A5974">
      <w:pPr>
        <w:pStyle w:val="Corpodetexto"/>
        <w:rPr>
          <w:rFonts w:ascii="Arial" w:hAnsi="Arial" w:cs="Arial"/>
          <w:lang w:val="pt-BR"/>
        </w:rPr>
      </w:pPr>
    </w:p>
    <w:p w:rsidR="006122D4" w:rsidRDefault="006122D4" w:rsidP="002A5974">
      <w:pPr>
        <w:pStyle w:val="Corpodetexto"/>
        <w:rPr>
          <w:rFonts w:ascii="Arial" w:hAnsi="Arial" w:cs="Arial"/>
          <w:lang w:val="pt-BR"/>
        </w:rPr>
      </w:pPr>
    </w:p>
    <w:p w:rsidR="0045609E" w:rsidRPr="002A5974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lastRenderedPageBreak/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F25833" w:rsidRPr="00F25833" w:rsidRDefault="00F25833" w:rsidP="00F25833">
      <w:pPr>
        <w:rPr>
          <w:lang w:val="pt-BR"/>
        </w:rPr>
      </w:pPr>
    </w:p>
    <w:p w:rsidR="0045609E" w:rsidRPr="0045609E" w:rsidRDefault="00D46A49" w:rsidP="0045609E">
      <w:pPr>
        <w:pStyle w:val="Corpodetexto"/>
        <w:rPr>
          <w:lang w:val="pt-BR"/>
        </w:rPr>
      </w:pPr>
      <w:r>
        <w:rPr>
          <w:lang w:val="pt-BR"/>
        </w:rPr>
        <w:t>O BorrLoc tem como característica a integração com o GPS do usuário para sua devida localização.</w:t>
      </w:r>
    </w:p>
    <w:p w:rsidR="00317164" w:rsidRPr="00363E7D" w:rsidRDefault="00C32246" w:rsidP="00BB676E">
      <w:pPr>
        <w:pStyle w:val="InfoBlue"/>
        <w:numPr>
          <w:ilvl w:val="0"/>
          <w:numId w:val="0"/>
        </w:numPr>
        <w:ind w:left="705"/>
      </w:pPr>
      <w:r w:rsidRPr="00363E7D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RPr="00CE7EF9">
        <w:tc>
          <w:tcPr>
            <w:tcW w:w="280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CE7EF9">
        <w:tc>
          <w:tcPr>
            <w:tcW w:w="2802" w:type="dxa"/>
          </w:tcPr>
          <w:p w:rsidR="00317164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borracharia</w:t>
            </w:r>
          </w:p>
        </w:tc>
        <w:tc>
          <w:tcPr>
            <w:tcW w:w="1275" w:type="dxa"/>
          </w:tcPr>
          <w:p w:rsidR="0031716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317164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123919" w:rsidRPr="00CE7EF9">
        <w:tc>
          <w:tcPr>
            <w:tcW w:w="2802" w:type="dxa"/>
          </w:tcPr>
          <w:p w:rsidR="00123919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usuário</w:t>
            </w:r>
          </w:p>
        </w:tc>
        <w:tc>
          <w:tcPr>
            <w:tcW w:w="1275" w:type="dxa"/>
          </w:tcPr>
          <w:p w:rsidR="00123919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123919" w:rsidRPr="00CE7EF9" w:rsidRDefault="0012391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123919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2A5974" w:rsidRPr="00CE7EF9">
        <w:tc>
          <w:tcPr>
            <w:tcW w:w="2802" w:type="dxa"/>
          </w:tcPr>
          <w:p w:rsidR="002A5974" w:rsidRPr="00CE7EF9" w:rsidRDefault="007C03E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</w:t>
            </w:r>
            <w:r w:rsidR="00AD6AB5">
              <w:rPr>
                <w:rFonts w:ascii="Arial" w:hAnsi="Arial" w:cs="Arial"/>
                <w:lang w:val="pt-BR"/>
              </w:rPr>
              <w:t xml:space="preserve">esenvolvimento da Interface Principal do </w:t>
            </w:r>
            <w:proofErr w:type="spellStart"/>
            <w:r w:rsidR="00AD6AB5">
              <w:rPr>
                <w:rFonts w:ascii="Arial" w:hAnsi="Arial" w:cs="Arial"/>
                <w:lang w:val="pt-BR"/>
              </w:rPr>
              <w:t>app</w:t>
            </w:r>
            <w:proofErr w:type="spellEnd"/>
          </w:p>
        </w:tc>
        <w:tc>
          <w:tcPr>
            <w:tcW w:w="1275" w:type="dxa"/>
          </w:tcPr>
          <w:p w:rsidR="002A597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7C03E3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2A5974" w:rsidRPr="00CE7EF9" w:rsidRDefault="002A597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2A5974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0.3</w:t>
            </w:r>
          </w:p>
        </w:tc>
      </w:tr>
      <w:tr w:rsidR="00AD6AB5" w:rsidRPr="00CE7EF9">
        <w:tc>
          <w:tcPr>
            <w:tcW w:w="2802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Desenvolvimento das classes de integração com a API </w:t>
            </w:r>
            <w:proofErr w:type="spellStart"/>
            <w:r>
              <w:rPr>
                <w:rFonts w:ascii="Arial" w:hAnsi="Arial" w:cs="Arial"/>
                <w:lang w:val="pt-BR"/>
              </w:rPr>
              <w:t>Maps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do SDK do Android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0.4</w:t>
            </w:r>
            <w:bookmarkStart w:id="32" w:name="_GoBack"/>
            <w:bookmarkEnd w:id="32"/>
          </w:p>
        </w:tc>
      </w:tr>
      <w:tr w:rsidR="00AD6AB5" w:rsidRPr="00CE7EF9">
        <w:tc>
          <w:tcPr>
            <w:tcW w:w="2802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Interface de Rota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Ainda não definido</w:t>
            </w:r>
          </w:p>
        </w:tc>
      </w:tr>
      <w:tr w:rsidR="00AD6AB5" w:rsidRPr="00CE7EF9">
        <w:tc>
          <w:tcPr>
            <w:tcW w:w="2802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da Base de Dados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Ainda não definido</w:t>
            </w:r>
          </w:p>
        </w:tc>
      </w:tr>
      <w:tr w:rsidR="00AD6AB5" w:rsidRPr="00CE7EF9">
        <w:tc>
          <w:tcPr>
            <w:tcW w:w="2802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1611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430" w:type="dxa"/>
          </w:tcPr>
          <w:p w:rsidR="00AD6AB5" w:rsidRPr="00AD6AB5" w:rsidRDefault="00AD6AB5">
            <w:pPr>
              <w:pStyle w:val="Corpodetexto"/>
              <w:ind w:left="0"/>
              <w:rPr>
                <w:rFonts w:ascii="Arial" w:hAnsi="Arial" w:cs="Arial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Ainda não definido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Default="00317164" w:rsidP="00BB676E">
      <w:pPr>
        <w:pStyle w:val="InfoBlue"/>
        <w:numPr>
          <w:ilvl w:val="0"/>
          <w:numId w:val="0"/>
        </w:numPr>
        <w:ind w:left="705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3118"/>
      </w:tblGrid>
      <w:tr w:rsidR="00317164" w:rsidTr="00F957AD">
        <w:tc>
          <w:tcPr>
            <w:tcW w:w="365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1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 xml:space="preserve">Ser executado </w:t>
            </w:r>
            <w:r>
              <w:rPr>
                <w:rFonts w:ascii="Arial" w:hAnsi="Arial" w:cs="Arial"/>
                <w:lang w:val="pt-BR"/>
              </w:rPr>
              <w:t>em Android 3.0 ou superior.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8B23BF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Smartphone deve possuir GPS integrado.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AD6AB5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P</w:t>
            </w:r>
            <w:r w:rsidR="008B23BF">
              <w:rPr>
                <w:rFonts w:ascii="Arial" w:hAnsi="Arial" w:cs="Arial"/>
                <w:lang w:val="pt-BR"/>
              </w:rPr>
              <w:t xml:space="preserve">ermitir o cadastro de dados da borracharia e dos </w:t>
            </w:r>
            <w:proofErr w:type="spellStart"/>
            <w:r w:rsidR="008B23BF">
              <w:rPr>
                <w:rFonts w:ascii="Arial" w:hAnsi="Arial" w:cs="Arial"/>
                <w:lang w:val="pt-BR"/>
              </w:rPr>
              <w:t>usuarios</w:t>
            </w:r>
            <w:proofErr w:type="spellEnd"/>
            <w:r w:rsidRPr="00AD6AB5">
              <w:rPr>
                <w:rFonts w:ascii="Arial" w:hAnsi="Arial" w:cs="Arial"/>
                <w:lang w:val="pt-BR"/>
              </w:rPr>
              <w:t>;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8B23BF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1.0 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AD6AB5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 xml:space="preserve">Permitir </w:t>
            </w:r>
            <w:r w:rsidR="008B23BF">
              <w:rPr>
                <w:rFonts w:ascii="Arial" w:hAnsi="Arial" w:cs="Arial"/>
                <w:lang w:val="pt-BR"/>
              </w:rPr>
              <w:t xml:space="preserve">calcular rotas entre o usuário e a borracharia mais </w:t>
            </w:r>
            <w:proofErr w:type="spellStart"/>
            <w:r w:rsidR="008B23BF">
              <w:rPr>
                <w:rFonts w:ascii="Arial" w:hAnsi="Arial" w:cs="Arial"/>
                <w:lang w:val="pt-BR"/>
              </w:rPr>
              <w:t>proxima</w:t>
            </w:r>
            <w:proofErr w:type="spellEnd"/>
            <w:r w:rsidRPr="00AD6AB5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8B23BF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1.0 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AD6AB5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 xml:space="preserve">Permitir geração de relatórios de </w:t>
            </w:r>
            <w:r w:rsidR="008B23BF">
              <w:rPr>
                <w:rFonts w:ascii="Arial" w:hAnsi="Arial" w:cs="Arial"/>
                <w:lang w:val="pt-BR"/>
              </w:rPr>
              <w:t>usuários ativos e borracharias ativas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Ainda não definido.</w:t>
            </w:r>
          </w:p>
        </w:tc>
      </w:tr>
    </w:tbl>
    <w:p w:rsidR="00EC2B2B" w:rsidRDefault="00EC2B2B" w:rsidP="008B23BF">
      <w:pPr>
        <w:pStyle w:val="Corpodetexto"/>
        <w:ind w:left="0"/>
        <w:rPr>
          <w:lang w:val="pt-BR"/>
        </w:rPr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27" w:rsidRDefault="007A3027">
      <w:pPr>
        <w:spacing w:line="240" w:lineRule="auto"/>
      </w:pPr>
      <w:r>
        <w:separator/>
      </w:r>
    </w:p>
  </w:endnote>
  <w:endnote w:type="continuationSeparator" w:id="0">
    <w:p w:rsidR="007A3027" w:rsidRDefault="007A3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3FC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B23BF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27" w:rsidRDefault="007A3027">
      <w:pPr>
        <w:spacing w:line="240" w:lineRule="auto"/>
      </w:pPr>
      <w:r>
        <w:separator/>
      </w:r>
    </w:p>
  </w:footnote>
  <w:footnote w:type="continuationSeparator" w:id="0">
    <w:p w:rsidR="007A3027" w:rsidRDefault="007A30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1F0E72" w:rsidRPr="001F0E72" w:rsidRDefault="00317164" w:rsidP="001F0E72">
          <w:pPr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1F0E72">
            <w:rPr>
              <w:lang w:val="pt-BR"/>
            </w:rPr>
            <w:t>BorrLoc</w:t>
          </w:r>
          <w:proofErr w:type="spellEnd"/>
          <w:r>
            <w:rPr>
              <w:b/>
            </w:rPr>
            <w:fldChar w:fldCharType="end"/>
          </w:r>
          <w:r w:rsidR="001F0E72">
            <w:rPr>
              <w:b/>
            </w:rPr>
            <w:t xml:space="preserve"> </w:t>
          </w:r>
          <w:r w:rsidR="001F0E72" w:rsidRPr="001F0E72">
            <w:t>App</w:t>
          </w:r>
        </w:p>
      </w:tc>
      <w:tc>
        <w:tcPr>
          <w:tcW w:w="3179" w:type="dxa"/>
        </w:tcPr>
        <w:p w:rsidR="00F957AD" w:rsidRDefault="00317164" w:rsidP="00F957A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F957AD">
            <w:rPr>
              <w:lang w:val="pt-BR"/>
            </w:rPr>
            <w:t>Projeto Sistema Android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6C3FCE" w:rsidRDefault="00D3564C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6C3FCE">
            <w:rPr>
              <w:lang w:val="pt-BR"/>
            </w:rPr>
            <w:t>30/10</w:t>
          </w:r>
          <w:r w:rsidR="001F0E72">
            <w:rPr>
              <w:lang w:val="pt-BR"/>
            </w:rPr>
            <w:t>/13</w:t>
          </w:r>
          <w:r w:rsidR="006C3FCE">
            <w:rPr>
              <w:lang w:val="pt-BR"/>
            </w:rPr>
            <w:t xml:space="preserve"> update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AA4AE8"/>
    <w:multiLevelType w:val="hybridMultilevel"/>
    <w:tmpl w:val="69EE6DC4"/>
    <w:lvl w:ilvl="0" w:tplc="08284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2895A76"/>
    <w:multiLevelType w:val="hybridMultilevel"/>
    <w:tmpl w:val="4A12E720"/>
    <w:lvl w:ilvl="0" w:tplc="702EFEBA">
      <w:start w:val="1"/>
      <w:numFmt w:val="bullet"/>
      <w:pStyle w:val="InfoBlue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DD3C9C"/>
    <w:multiLevelType w:val="multilevel"/>
    <w:tmpl w:val="DF36D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4"/>
  </w:num>
  <w:num w:numId="13">
    <w:abstractNumId w:val="12"/>
  </w:num>
  <w:num w:numId="14">
    <w:abstractNumId w:val="27"/>
  </w:num>
  <w:num w:numId="15">
    <w:abstractNumId w:val="11"/>
  </w:num>
  <w:num w:numId="16">
    <w:abstractNumId w:val="5"/>
  </w:num>
  <w:num w:numId="17">
    <w:abstractNumId w:val="26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3"/>
  </w:num>
  <w:num w:numId="28">
    <w:abstractNumId w:val="30"/>
  </w:num>
  <w:num w:numId="29">
    <w:abstractNumId w:val="15"/>
  </w:num>
  <w:num w:numId="30">
    <w:abstractNumId w:val="25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D0"/>
    <w:rsid w:val="00056AFE"/>
    <w:rsid w:val="000718A3"/>
    <w:rsid w:val="00123919"/>
    <w:rsid w:val="00140BED"/>
    <w:rsid w:val="001A1156"/>
    <w:rsid w:val="001F0B2D"/>
    <w:rsid w:val="001F0E72"/>
    <w:rsid w:val="002072B9"/>
    <w:rsid w:val="0022435F"/>
    <w:rsid w:val="002A5974"/>
    <w:rsid w:val="002D1089"/>
    <w:rsid w:val="002D6F82"/>
    <w:rsid w:val="00317164"/>
    <w:rsid w:val="00363E7D"/>
    <w:rsid w:val="003B5BB2"/>
    <w:rsid w:val="003C05BB"/>
    <w:rsid w:val="00406B51"/>
    <w:rsid w:val="0042293A"/>
    <w:rsid w:val="0045609E"/>
    <w:rsid w:val="004579C7"/>
    <w:rsid w:val="004A0ED0"/>
    <w:rsid w:val="005243F9"/>
    <w:rsid w:val="0055315C"/>
    <w:rsid w:val="00596148"/>
    <w:rsid w:val="005D4822"/>
    <w:rsid w:val="006122D4"/>
    <w:rsid w:val="00650281"/>
    <w:rsid w:val="00696165"/>
    <w:rsid w:val="006C3FCE"/>
    <w:rsid w:val="006E1F7F"/>
    <w:rsid w:val="00720576"/>
    <w:rsid w:val="007A3027"/>
    <w:rsid w:val="007A3B44"/>
    <w:rsid w:val="007C03E3"/>
    <w:rsid w:val="007D3C8A"/>
    <w:rsid w:val="007D6EEB"/>
    <w:rsid w:val="00861365"/>
    <w:rsid w:val="008B06E1"/>
    <w:rsid w:val="008B23BF"/>
    <w:rsid w:val="0098758E"/>
    <w:rsid w:val="009D5009"/>
    <w:rsid w:val="00A6647A"/>
    <w:rsid w:val="00A66F89"/>
    <w:rsid w:val="00AB0344"/>
    <w:rsid w:val="00AD6AB5"/>
    <w:rsid w:val="00AE098D"/>
    <w:rsid w:val="00B961B0"/>
    <w:rsid w:val="00BB676E"/>
    <w:rsid w:val="00BC794C"/>
    <w:rsid w:val="00C24685"/>
    <w:rsid w:val="00C32246"/>
    <w:rsid w:val="00C84213"/>
    <w:rsid w:val="00C91127"/>
    <w:rsid w:val="00CE7EF9"/>
    <w:rsid w:val="00D3564C"/>
    <w:rsid w:val="00D44E15"/>
    <w:rsid w:val="00D46A49"/>
    <w:rsid w:val="00DB7CFF"/>
    <w:rsid w:val="00E45159"/>
    <w:rsid w:val="00E9239E"/>
    <w:rsid w:val="00EC2B2B"/>
    <w:rsid w:val="00F25833"/>
    <w:rsid w:val="00F34F6B"/>
    <w:rsid w:val="00F957AD"/>
    <w:rsid w:val="00F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06A1E-4A7D-4715-8A2B-9AFADC9C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BB676E"/>
    <w:pPr>
      <w:widowControl/>
      <w:numPr>
        <w:numId w:val="31"/>
      </w:numPr>
      <w:tabs>
        <w:tab w:val="clear" w:pos="765"/>
        <w:tab w:val="num" w:pos="880"/>
        <w:tab w:val="left" w:pos="1260"/>
      </w:tabs>
      <w:spacing w:line="200" w:lineRule="atLeast"/>
      <w:ind w:left="705"/>
    </w:pPr>
    <w:rPr>
      <w:rFonts w:ascii="Arial" w:hAnsi="Arial" w:cs="Arial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AD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Documents\%5bFaculdade%5d\%5bProj%20Softwares%20I%5d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6E2E10-2308-44DF-A39A-6FA5DD232630}">
  <we:reference id="wa10308792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20EAC-4834-4684-8977-E0813E32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284</TotalTime>
  <Pages>3</Pages>
  <Words>584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Elton</dc:creator>
  <cp:keywords/>
  <dc:description/>
  <cp:lastModifiedBy>Elton Farias</cp:lastModifiedBy>
  <cp:revision>28</cp:revision>
  <cp:lastPrinted>2001-03-15T17:26:00Z</cp:lastPrinted>
  <dcterms:created xsi:type="dcterms:W3CDTF">2013-09-25T17:17:00Z</dcterms:created>
  <dcterms:modified xsi:type="dcterms:W3CDTF">2013-10-23T23:23:00Z</dcterms:modified>
</cp:coreProperties>
</file>